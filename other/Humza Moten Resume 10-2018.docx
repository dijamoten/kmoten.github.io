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1890"/>
        <w:gridCol w:w="8910"/>
      </w:tblGrid>
      <w:tr w:rsidR="007230C1" w:rsidRPr="00783632" w14:paraId="5F092181" w14:textId="77777777" w:rsidTr="00EE26A1">
        <w:trPr>
          <w:trHeight w:val="1278"/>
        </w:trPr>
        <w:sdt>
          <w:sdtPr>
            <w:alias w:val="Education:"/>
            <w:tag w:val="Education:"/>
            <w:id w:val="1511255169"/>
            <w:placeholder>
              <w:docPart w:val="A40B8D625A9E18438E056132DDDD551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90" w:type="dxa"/>
              </w:tcPr>
              <w:p w14:paraId="421171F5" w14:textId="77777777" w:rsidR="000336AA" w:rsidRPr="007230C1" w:rsidRDefault="000336AA" w:rsidP="005256FB">
                <w:pPr>
                  <w:pStyle w:val="Heading1"/>
                  <w:spacing w:line="240" w:lineRule="auto"/>
                </w:pPr>
                <w:r w:rsidRPr="007230C1">
                  <w:rPr>
                    <w:b w:val="0"/>
                  </w:rPr>
                  <w:t>Education</w:t>
                </w:r>
              </w:p>
            </w:tc>
          </w:sdtContent>
        </w:sdt>
        <w:tc>
          <w:tcPr>
            <w:tcW w:w="8910" w:type="dxa"/>
            <w:tcMar>
              <w:top w:w="144" w:type="dxa"/>
            </w:tcMar>
          </w:tcPr>
          <w:p w14:paraId="523DAE84" w14:textId="480596B9" w:rsidR="00AF3B75" w:rsidRPr="00783632" w:rsidRDefault="00E8503F" w:rsidP="00AF3B75">
            <w:pPr>
              <w:tabs>
                <w:tab w:val="right" w:pos="9270"/>
              </w:tabs>
              <w:rPr>
                <w:b/>
                <w:sz w:val="17"/>
                <w:szCs w:val="17"/>
              </w:rPr>
            </w:pPr>
            <w:r w:rsidRPr="00783632">
              <w:rPr>
                <w:b/>
                <w:noProof/>
                <w:sz w:val="17"/>
                <w:szCs w:val="17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1FEDE9" wp14:editId="33D51511">
                      <wp:simplePos x="0" y="0"/>
                      <wp:positionH relativeFrom="column">
                        <wp:posOffset>-232410</wp:posOffset>
                      </wp:positionH>
                      <wp:positionV relativeFrom="paragraph">
                        <wp:posOffset>34925</wp:posOffset>
                      </wp:positionV>
                      <wp:extent cx="0" cy="8686800"/>
                      <wp:effectExtent l="0" t="0" r="25400" b="254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6868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D4E960" id="Straight_x0020_Connector_x0020_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3pt,2.75pt" to="-18.3pt,68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" strokecolor="#a5a5a5 [2092]" strokeweight="1pt"/>
                  </w:pict>
                </mc:Fallback>
              </mc:AlternateContent>
            </w:r>
            <w:r w:rsidR="00AB1E27" w:rsidRPr="00783632">
              <w:rPr>
                <w:noProof/>
                <w:sz w:val="17"/>
                <w:szCs w:val="17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DEA022" wp14:editId="28D07221">
                      <wp:simplePos x="0" y="0"/>
                      <wp:positionH relativeFrom="column">
                        <wp:posOffset>-234315</wp:posOffset>
                      </wp:positionH>
                      <wp:positionV relativeFrom="paragraph">
                        <wp:posOffset>34925</wp:posOffset>
                      </wp:positionV>
                      <wp:extent cx="0" cy="8686800"/>
                      <wp:effectExtent l="0" t="0" r="25400" b="254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6868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83D399" id="Straight_x0020_Connector_x0020_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45pt,2.75pt" to="-18.45pt,68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" strokecolor="#a5a5a5 [2092]" strokeweight="1pt"/>
                  </w:pict>
                </mc:Fallback>
              </mc:AlternateContent>
            </w:r>
            <w:r w:rsidR="00AF3B75" w:rsidRPr="00783632">
              <w:rPr>
                <w:b/>
                <w:sz w:val="17"/>
                <w:szCs w:val="17"/>
              </w:rPr>
              <w:t>B.S. In Computer Science</w:t>
            </w:r>
            <w:r w:rsidR="00AF3B75" w:rsidRPr="00783632">
              <w:rPr>
                <w:sz w:val="17"/>
                <w:szCs w:val="17"/>
              </w:rPr>
              <w:tab/>
            </w:r>
            <w:r w:rsidR="00AF3B75" w:rsidRPr="00783632">
              <w:rPr>
                <w:b/>
                <w:sz w:val="17"/>
                <w:szCs w:val="17"/>
              </w:rPr>
              <w:t>August 2015 – May 2018</w:t>
            </w:r>
          </w:p>
          <w:p w14:paraId="324D95AD" w14:textId="5E0384AC" w:rsidR="000336AA" w:rsidRPr="00783632" w:rsidRDefault="00AF3B75" w:rsidP="00AF3B75">
            <w:pPr>
              <w:tabs>
                <w:tab w:val="right" w:pos="9270"/>
              </w:tabs>
              <w:rPr>
                <w:sz w:val="17"/>
                <w:szCs w:val="17"/>
              </w:rPr>
            </w:pPr>
            <w:r w:rsidRPr="00783632">
              <w:rPr>
                <w:sz w:val="17"/>
                <w:szCs w:val="17"/>
              </w:rPr>
              <w:t xml:space="preserve">University of Texas at </w:t>
            </w:r>
            <w:r w:rsidR="00D748BB" w:rsidRPr="00783632">
              <w:rPr>
                <w:sz w:val="17"/>
                <w:szCs w:val="17"/>
              </w:rPr>
              <w:t>Dallas, Richardson, TX</w:t>
            </w:r>
            <w:r w:rsidR="00D748BB" w:rsidRPr="00783632">
              <w:rPr>
                <w:sz w:val="17"/>
                <w:szCs w:val="17"/>
              </w:rPr>
              <w:tab/>
              <w:t>GPA 3.390</w:t>
            </w:r>
            <w:r w:rsidR="00BD4F4E" w:rsidRPr="00783632">
              <w:rPr>
                <w:sz w:val="17"/>
                <w:szCs w:val="17"/>
              </w:rPr>
              <w:t xml:space="preserve">  </w:t>
            </w:r>
          </w:p>
          <w:p w14:paraId="67E16765" w14:textId="1E0806FE" w:rsidR="00AF3B75" w:rsidRPr="00783632" w:rsidRDefault="00AF3B75" w:rsidP="00AF3B75">
            <w:pPr>
              <w:tabs>
                <w:tab w:val="right" w:pos="9270"/>
              </w:tabs>
              <w:rPr>
                <w:b/>
                <w:sz w:val="17"/>
                <w:szCs w:val="17"/>
              </w:rPr>
            </w:pPr>
            <w:proofErr w:type="gramStart"/>
            <w:r w:rsidRPr="00783632">
              <w:rPr>
                <w:b/>
                <w:sz w:val="17"/>
                <w:szCs w:val="17"/>
              </w:rPr>
              <w:t>A.S</w:t>
            </w:r>
            <w:proofErr w:type="gramEnd"/>
            <w:r w:rsidRPr="00783632">
              <w:rPr>
                <w:b/>
                <w:sz w:val="17"/>
                <w:szCs w:val="17"/>
              </w:rPr>
              <w:tab/>
              <w:t>August 2013 – May 2015</w:t>
            </w:r>
          </w:p>
          <w:p w14:paraId="5521D94F" w14:textId="0E9A8996" w:rsidR="00BD4F4E" w:rsidRPr="00783632" w:rsidRDefault="00AF3B75" w:rsidP="00111C78">
            <w:pPr>
              <w:tabs>
                <w:tab w:val="right" w:pos="9270"/>
              </w:tabs>
              <w:rPr>
                <w:sz w:val="17"/>
                <w:szCs w:val="17"/>
              </w:rPr>
            </w:pPr>
            <w:r w:rsidRPr="00783632">
              <w:rPr>
                <w:sz w:val="17"/>
                <w:szCs w:val="17"/>
              </w:rPr>
              <w:t>Richland Collegiate High School, Dallas, TX</w:t>
            </w:r>
            <w:r w:rsidRPr="00783632">
              <w:rPr>
                <w:sz w:val="17"/>
                <w:szCs w:val="17"/>
              </w:rPr>
              <w:tab/>
              <w:t xml:space="preserve">GPA 3.6  </w:t>
            </w:r>
          </w:p>
        </w:tc>
      </w:tr>
      <w:tr w:rsidR="007230C1" w:rsidRPr="00783632" w14:paraId="568B5DA1" w14:textId="77777777" w:rsidTr="00C16E81">
        <w:trPr>
          <w:trHeight w:val="4203"/>
        </w:trPr>
        <w:sdt>
          <w:sdtPr>
            <w:alias w:val="Experience:"/>
            <w:tag w:val="Experience:"/>
            <w:id w:val="1033002868"/>
            <w:placeholder>
              <w:docPart w:val="1D38C35E1BCDC74182106A3DDE2ED60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90" w:type="dxa"/>
              </w:tcPr>
              <w:p w14:paraId="7C5732F8" w14:textId="77777777" w:rsidR="00CA44C2" w:rsidRPr="007230C1" w:rsidRDefault="00CA44C2" w:rsidP="005256FB">
                <w:pPr>
                  <w:pStyle w:val="Heading1"/>
                  <w:spacing w:line="240" w:lineRule="auto"/>
                </w:pPr>
                <w:r w:rsidRPr="007230C1">
                  <w:rPr>
                    <w:b w:val="0"/>
                  </w:rPr>
                  <w:t>Experience</w:t>
                </w:r>
              </w:p>
            </w:tc>
          </w:sdtContent>
        </w:sdt>
        <w:tc>
          <w:tcPr>
            <w:tcW w:w="8910" w:type="dxa"/>
            <w:tcMar>
              <w:top w:w="144" w:type="dxa"/>
            </w:tcMar>
          </w:tcPr>
          <w:p w14:paraId="6D20A212" w14:textId="4A0E16FF" w:rsidR="00A921D3" w:rsidRPr="00783632" w:rsidRDefault="00A921D3" w:rsidP="00A921D3">
            <w:pPr>
              <w:pStyle w:val="Heading1"/>
              <w:spacing w:line="240" w:lineRule="auto"/>
              <w:rPr>
                <w:sz w:val="17"/>
                <w:szCs w:val="17"/>
              </w:rPr>
            </w:pPr>
            <w:r w:rsidRPr="00783632">
              <w:rPr>
                <w:sz w:val="17"/>
                <w:szCs w:val="17"/>
              </w:rPr>
              <w:t>Associate Developer</w:t>
            </w:r>
          </w:p>
          <w:p w14:paraId="17F66F26" w14:textId="30D0D8CD" w:rsidR="00A921D3" w:rsidRPr="00783632" w:rsidRDefault="00A921D3" w:rsidP="00A921D3">
            <w:pPr>
              <w:tabs>
                <w:tab w:val="right" w:pos="9270"/>
              </w:tabs>
              <w:rPr>
                <w:sz w:val="17"/>
                <w:szCs w:val="17"/>
              </w:rPr>
            </w:pPr>
            <w:r w:rsidRPr="00783632">
              <w:rPr>
                <w:rFonts w:asciiTheme="majorHAnsi" w:hAnsiTheme="majorHAnsi"/>
                <w:b/>
                <w:sz w:val="17"/>
                <w:szCs w:val="17"/>
              </w:rPr>
              <w:t>Blue Cross and Blue Shield of Texas (HCSC)</w:t>
            </w:r>
            <w:r w:rsidRPr="00783632">
              <w:rPr>
                <w:rFonts w:asciiTheme="majorHAnsi" w:hAnsiTheme="majorHAnsi"/>
                <w:b/>
                <w:sz w:val="17"/>
                <w:szCs w:val="17"/>
              </w:rPr>
              <w:t xml:space="preserve">, </w:t>
            </w:r>
            <w:r w:rsidRPr="00783632">
              <w:rPr>
                <w:rFonts w:asciiTheme="majorHAnsi" w:hAnsiTheme="majorHAnsi"/>
                <w:b/>
                <w:sz w:val="17"/>
                <w:szCs w:val="17"/>
              </w:rPr>
              <w:t>Richardson</w:t>
            </w:r>
            <w:r w:rsidRPr="00783632">
              <w:rPr>
                <w:rFonts w:asciiTheme="majorHAnsi" w:hAnsiTheme="majorHAnsi"/>
                <w:b/>
                <w:sz w:val="17"/>
                <w:szCs w:val="17"/>
              </w:rPr>
              <w:t>, TX</w:t>
            </w:r>
            <w:r w:rsidRPr="00783632">
              <w:rPr>
                <w:sz w:val="17"/>
                <w:szCs w:val="17"/>
              </w:rPr>
              <w:tab/>
            </w:r>
            <w:r w:rsidRPr="00783632">
              <w:rPr>
                <w:b/>
                <w:sz w:val="17"/>
                <w:szCs w:val="17"/>
              </w:rPr>
              <w:t>June 2018</w:t>
            </w:r>
            <w:r w:rsidRPr="00783632">
              <w:rPr>
                <w:b/>
                <w:sz w:val="17"/>
                <w:szCs w:val="17"/>
              </w:rPr>
              <w:t xml:space="preserve"> – </w:t>
            </w:r>
            <w:r w:rsidRPr="00783632">
              <w:rPr>
                <w:b/>
                <w:sz w:val="17"/>
                <w:szCs w:val="17"/>
              </w:rPr>
              <w:t>Present</w:t>
            </w:r>
          </w:p>
          <w:p w14:paraId="07AD140A" w14:textId="3E0F555B" w:rsidR="009D65F4" w:rsidRPr="00783632" w:rsidRDefault="00A921D3" w:rsidP="00DB0633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sz w:val="17"/>
                <w:szCs w:val="17"/>
              </w:rPr>
            </w:pPr>
            <w:r w:rsidRPr="00783632">
              <w:rPr>
                <w:rFonts w:cs="Times New Roman"/>
                <w:sz w:val="17"/>
                <w:szCs w:val="17"/>
              </w:rPr>
              <w:t>Currently working</w:t>
            </w:r>
            <w:r w:rsidRPr="00783632">
              <w:rPr>
                <w:rFonts w:cs="Times New Roman"/>
                <w:sz w:val="17"/>
                <w:szCs w:val="17"/>
              </w:rPr>
              <w:t xml:space="preserve"> </w:t>
            </w:r>
            <w:r w:rsidR="009D65F4" w:rsidRPr="00783632">
              <w:rPr>
                <w:rFonts w:cs="Times New Roman"/>
                <w:sz w:val="17"/>
                <w:szCs w:val="17"/>
              </w:rPr>
              <w:t>with</w:t>
            </w:r>
            <w:r w:rsidRPr="00783632">
              <w:rPr>
                <w:rFonts w:cs="Times New Roman"/>
                <w:sz w:val="17"/>
                <w:szCs w:val="17"/>
              </w:rPr>
              <w:t xml:space="preserve"> the </w:t>
            </w:r>
            <w:r w:rsidRPr="00783632">
              <w:rPr>
                <w:rFonts w:cs="Times New Roman"/>
                <w:sz w:val="17"/>
                <w:szCs w:val="17"/>
              </w:rPr>
              <w:t>application team to create applications for the outpatient preauthorization process</w:t>
            </w:r>
            <w:r w:rsidR="00DB0633" w:rsidRPr="00783632">
              <w:rPr>
                <w:rFonts w:cs="Times New Roman"/>
                <w:sz w:val="17"/>
                <w:szCs w:val="17"/>
              </w:rPr>
              <w:t xml:space="preserve"> using Appian BPM</w:t>
            </w:r>
            <w:r w:rsidRPr="00783632">
              <w:rPr>
                <w:rFonts w:cs="Times New Roman"/>
                <w:sz w:val="17"/>
                <w:szCs w:val="17"/>
              </w:rPr>
              <w:t>.</w:t>
            </w:r>
            <w:r w:rsidRPr="00783632">
              <w:rPr>
                <w:rFonts w:cs="Times New Roman"/>
                <w:sz w:val="17"/>
                <w:szCs w:val="17"/>
              </w:rPr>
              <w:t xml:space="preserve"> </w:t>
            </w:r>
          </w:p>
          <w:p w14:paraId="320DE4C8" w14:textId="77777777" w:rsidR="00DB0633" w:rsidRPr="00783632" w:rsidRDefault="00DB0633" w:rsidP="00DB063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sz w:val="17"/>
                <w:szCs w:val="17"/>
              </w:rPr>
            </w:pPr>
          </w:p>
          <w:p w14:paraId="384B3D85" w14:textId="77777777" w:rsidR="00CA44C2" w:rsidRPr="00783632" w:rsidRDefault="00BD4F4E" w:rsidP="005256FB">
            <w:pPr>
              <w:pStyle w:val="Heading1"/>
              <w:spacing w:line="240" w:lineRule="auto"/>
              <w:rPr>
                <w:sz w:val="17"/>
                <w:szCs w:val="17"/>
              </w:rPr>
            </w:pPr>
            <w:r w:rsidRPr="00783632">
              <w:rPr>
                <w:sz w:val="17"/>
                <w:szCs w:val="17"/>
              </w:rPr>
              <w:t>System Analysis Intern</w:t>
            </w:r>
          </w:p>
          <w:p w14:paraId="4BDC68D0" w14:textId="42C79A7A" w:rsidR="00E13D3C" w:rsidRPr="00783632" w:rsidRDefault="00E13D3C" w:rsidP="00E13D3C">
            <w:pPr>
              <w:tabs>
                <w:tab w:val="right" w:pos="9270"/>
              </w:tabs>
              <w:rPr>
                <w:sz w:val="17"/>
                <w:szCs w:val="17"/>
              </w:rPr>
            </w:pPr>
            <w:r w:rsidRPr="00783632">
              <w:rPr>
                <w:rFonts w:asciiTheme="majorHAnsi" w:hAnsiTheme="majorHAnsi"/>
                <w:b/>
                <w:sz w:val="17"/>
                <w:szCs w:val="17"/>
              </w:rPr>
              <w:t>Baylor Scott &amp; White Health, Dallas, TX</w:t>
            </w:r>
            <w:r w:rsidRPr="00783632">
              <w:rPr>
                <w:sz w:val="17"/>
                <w:szCs w:val="17"/>
              </w:rPr>
              <w:tab/>
            </w:r>
            <w:r w:rsidRPr="00783632">
              <w:rPr>
                <w:b/>
                <w:sz w:val="17"/>
                <w:szCs w:val="17"/>
              </w:rPr>
              <w:t xml:space="preserve">June 2017 – </w:t>
            </w:r>
            <w:r w:rsidR="002C2CC6" w:rsidRPr="00783632">
              <w:rPr>
                <w:b/>
                <w:sz w:val="17"/>
                <w:szCs w:val="17"/>
              </w:rPr>
              <w:t>January 2018</w:t>
            </w:r>
          </w:p>
          <w:p w14:paraId="134EF9A8" w14:textId="4BA94A11" w:rsidR="007A75BE" w:rsidRPr="00783632" w:rsidRDefault="002C2CC6" w:rsidP="005256FB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17"/>
                <w:szCs w:val="17"/>
              </w:rPr>
            </w:pPr>
            <w:r w:rsidRPr="00783632">
              <w:rPr>
                <w:rFonts w:cs="Times New Roman"/>
                <w:sz w:val="17"/>
                <w:szCs w:val="17"/>
              </w:rPr>
              <w:t>Worked</w:t>
            </w:r>
            <w:r w:rsidR="007A75BE" w:rsidRPr="00783632">
              <w:rPr>
                <w:rFonts w:cs="Times New Roman"/>
                <w:sz w:val="17"/>
                <w:szCs w:val="17"/>
              </w:rPr>
              <w:t xml:space="preserve"> </w:t>
            </w:r>
            <w:r w:rsidR="009D65F4" w:rsidRPr="00783632">
              <w:rPr>
                <w:rFonts w:cs="Times New Roman"/>
                <w:sz w:val="17"/>
                <w:szCs w:val="17"/>
              </w:rPr>
              <w:t>alongside</w:t>
            </w:r>
            <w:r w:rsidR="007A75BE" w:rsidRPr="00783632">
              <w:rPr>
                <w:rFonts w:cs="Times New Roman"/>
                <w:sz w:val="17"/>
                <w:szCs w:val="17"/>
              </w:rPr>
              <w:t xml:space="preserve"> the BSWQA Data Warehouse team to preform daily ETL tasks</w:t>
            </w:r>
            <w:r w:rsidR="00111C78" w:rsidRPr="00783632">
              <w:rPr>
                <w:rFonts w:cs="Times New Roman"/>
                <w:sz w:val="17"/>
                <w:szCs w:val="17"/>
              </w:rPr>
              <w:t xml:space="preserve"> including:</w:t>
            </w:r>
          </w:p>
          <w:p w14:paraId="57CC6D55" w14:textId="77777777" w:rsidR="007A75BE" w:rsidRPr="00783632" w:rsidRDefault="007A75BE" w:rsidP="005256FB">
            <w:pPr>
              <w:pStyle w:val="ListParagraph"/>
              <w:widowControl w:val="0"/>
              <w:numPr>
                <w:ilvl w:val="1"/>
                <w:numId w:val="1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17"/>
                <w:szCs w:val="17"/>
              </w:rPr>
            </w:pPr>
            <w:r w:rsidRPr="00783632">
              <w:rPr>
                <w:rFonts w:cs="Times New Roman"/>
                <w:sz w:val="17"/>
                <w:szCs w:val="17"/>
              </w:rPr>
              <w:t>Designing, modifying, and creating tables/views</w:t>
            </w:r>
          </w:p>
          <w:p w14:paraId="544E8AFE" w14:textId="77777777" w:rsidR="007E3239" w:rsidRPr="00783632" w:rsidRDefault="00AB1E27" w:rsidP="00111C78">
            <w:pPr>
              <w:pStyle w:val="ListParagraph"/>
              <w:widowControl w:val="0"/>
              <w:numPr>
                <w:ilvl w:val="1"/>
                <w:numId w:val="1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17"/>
                <w:szCs w:val="17"/>
              </w:rPr>
            </w:pPr>
            <w:r w:rsidRPr="00783632">
              <w:rPr>
                <w:rFonts w:cs="Times New Roman"/>
                <w:sz w:val="17"/>
                <w:szCs w:val="17"/>
              </w:rPr>
              <w:t>Creating</w:t>
            </w:r>
            <w:r w:rsidR="007A75BE" w:rsidRPr="00783632">
              <w:rPr>
                <w:rFonts w:cs="Times New Roman"/>
                <w:sz w:val="17"/>
                <w:szCs w:val="17"/>
              </w:rPr>
              <w:t xml:space="preserve"> SSIS packages to extract, transform, and load data into SSMS</w:t>
            </w:r>
          </w:p>
          <w:p w14:paraId="71DA332C" w14:textId="52525E52" w:rsidR="00CA44C2" w:rsidRPr="00783632" w:rsidRDefault="007E3239" w:rsidP="007E3239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17"/>
                <w:szCs w:val="17"/>
              </w:rPr>
            </w:pPr>
            <w:r w:rsidRPr="00783632">
              <w:rPr>
                <w:rFonts w:cs="Times New Roman"/>
                <w:sz w:val="17"/>
                <w:szCs w:val="17"/>
              </w:rPr>
              <w:t>Automated</w:t>
            </w:r>
            <w:r w:rsidR="007A75BE" w:rsidRPr="00783632">
              <w:rPr>
                <w:rFonts w:cs="Times New Roman"/>
                <w:sz w:val="17"/>
                <w:szCs w:val="17"/>
              </w:rPr>
              <w:t xml:space="preserve"> daily file transfers</w:t>
            </w:r>
            <w:r w:rsidR="009D24D6" w:rsidRPr="00783632">
              <w:rPr>
                <w:rFonts w:cs="Times New Roman"/>
                <w:sz w:val="17"/>
                <w:szCs w:val="17"/>
              </w:rPr>
              <w:t xml:space="preserve"> from BSWQA Payer’s FTP Site</w:t>
            </w:r>
            <w:r w:rsidR="007A75BE" w:rsidRPr="00783632">
              <w:rPr>
                <w:rFonts w:cs="Times New Roman"/>
                <w:sz w:val="17"/>
                <w:szCs w:val="17"/>
              </w:rPr>
              <w:t xml:space="preserve"> using </w:t>
            </w:r>
            <w:proofErr w:type="spellStart"/>
            <w:r w:rsidR="007A75BE" w:rsidRPr="00783632">
              <w:rPr>
                <w:rFonts w:cs="Times New Roman"/>
                <w:sz w:val="17"/>
                <w:szCs w:val="17"/>
              </w:rPr>
              <w:t>WinSCP</w:t>
            </w:r>
            <w:proofErr w:type="spellEnd"/>
            <w:r w:rsidR="007A75BE" w:rsidRPr="00783632">
              <w:rPr>
                <w:rFonts w:cs="Times New Roman"/>
                <w:sz w:val="17"/>
                <w:szCs w:val="17"/>
              </w:rPr>
              <w:t xml:space="preserve"> in C#</w:t>
            </w:r>
          </w:p>
          <w:p w14:paraId="5AEA179E" w14:textId="77777777" w:rsidR="00CA44C2" w:rsidRPr="00783632" w:rsidRDefault="007A75BE" w:rsidP="00E13D3C">
            <w:pPr>
              <w:pStyle w:val="Heading2"/>
              <w:tabs>
                <w:tab w:val="right" w:pos="8730"/>
              </w:tabs>
              <w:spacing w:line="240" w:lineRule="auto"/>
              <w:rPr>
                <w:rFonts w:asciiTheme="minorHAnsi" w:hAnsiTheme="minorHAnsi" w:cs="Times New Roman"/>
                <w:sz w:val="17"/>
                <w:szCs w:val="17"/>
              </w:rPr>
            </w:pPr>
            <w:r w:rsidRPr="00783632">
              <w:rPr>
                <w:rFonts w:asciiTheme="minorHAnsi" w:hAnsiTheme="minorHAnsi" w:cs="Times New Roman"/>
                <w:sz w:val="17"/>
                <w:szCs w:val="17"/>
              </w:rPr>
              <w:t>Software Developer Intern</w:t>
            </w:r>
          </w:p>
          <w:p w14:paraId="6974BD87" w14:textId="5FF7ED86" w:rsidR="00E13D3C" w:rsidRPr="00783632" w:rsidRDefault="00E13D3C" w:rsidP="00E13D3C">
            <w:pPr>
              <w:tabs>
                <w:tab w:val="right" w:pos="9270"/>
              </w:tabs>
              <w:rPr>
                <w:sz w:val="17"/>
                <w:szCs w:val="17"/>
              </w:rPr>
            </w:pPr>
            <w:r w:rsidRPr="00783632">
              <w:rPr>
                <w:rFonts w:asciiTheme="majorHAnsi" w:hAnsiTheme="majorHAnsi"/>
                <w:b/>
                <w:sz w:val="17"/>
                <w:szCs w:val="17"/>
              </w:rPr>
              <w:t>Brock Solutions, Irving, Texas</w:t>
            </w:r>
            <w:r w:rsidRPr="00783632">
              <w:rPr>
                <w:sz w:val="17"/>
                <w:szCs w:val="17"/>
              </w:rPr>
              <w:tab/>
            </w:r>
            <w:r w:rsidRPr="00783632">
              <w:rPr>
                <w:b/>
                <w:sz w:val="17"/>
                <w:szCs w:val="17"/>
              </w:rPr>
              <w:t>January 2017 – May 2017</w:t>
            </w:r>
          </w:p>
          <w:p w14:paraId="43BB7259" w14:textId="77777777" w:rsidR="007A75BE" w:rsidRPr="00783632" w:rsidRDefault="007A75BE" w:rsidP="005256FB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17"/>
                <w:szCs w:val="17"/>
              </w:rPr>
            </w:pPr>
            <w:r w:rsidRPr="00783632">
              <w:rPr>
                <w:rFonts w:cs="Times New Roman"/>
                <w:sz w:val="17"/>
                <w:szCs w:val="17"/>
              </w:rPr>
              <w:t>Worked alongside the Transportation and Logistics team to help configure the Brock Solutions Smart</w:t>
            </w:r>
            <w:r w:rsidR="00AB1E27" w:rsidRPr="00783632">
              <w:rPr>
                <w:rFonts w:cs="Times New Roman"/>
                <w:sz w:val="17"/>
                <w:szCs w:val="17"/>
              </w:rPr>
              <w:t xml:space="preserve"> </w:t>
            </w:r>
            <w:r w:rsidRPr="00783632">
              <w:rPr>
                <w:rFonts w:cs="Times New Roman"/>
                <w:sz w:val="17"/>
                <w:szCs w:val="17"/>
              </w:rPr>
              <w:t>Sort Suite application to the customer’s specification</w:t>
            </w:r>
          </w:p>
          <w:p w14:paraId="091E86D8" w14:textId="77777777" w:rsidR="007A75BE" w:rsidRPr="00783632" w:rsidRDefault="007A75BE" w:rsidP="005256FB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17"/>
                <w:szCs w:val="17"/>
              </w:rPr>
            </w:pPr>
            <w:r w:rsidRPr="00783632">
              <w:rPr>
                <w:rFonts w:cs="Times New Roman"/>
                <w:sz w:val="17"/>
                <w:szCs w:val="17"/>
              </w:rPr>
              <w:t>Created custom reports, modified store procedures, and modified tables using SQL</w:t>
            </w:r>
          </w:p>
          <w:p w14:paraId="7327BD05" w14:textId="77777777" w:rsidR="00CA44C2" w:rsidRPr="00783632" w:rsidRDefault="007A75BE" w:rsidP="005256FB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17"/>
                <w:szCs w:val="17"/>
              </w:rPr>
            </w:pPr>
            <w:r w:rsidRPr="00783632">
              <w:rPr>
                <w:rFonts w:cs="Times New Roman"/>
                <w:sz w:val="17"/>
                <w:szCs w:val="17"/>
              </w:rPr>
              <w:t>Conducted testing on software in preparation to Factory Acceptance Test (FAT)</w:t>
            </w:r>
          </w:p>
        </w:tc>
      </w:tr>
      <w:tr w:rsidR="007230C1" w:rsidRPr="00783632" w14:paraId="0E527EE6" w14:textId="77777777" w:rsidTr="00111C78">
        <w:trPr>
          <w:trHeight w:val="801"/>
        </w:trPr>
        <w:tc>
          <w:tcPr>
            <w:tcW w:w="1890" w:type="dxa"/>
          </w:tcPr>
          <w:p w14:paraId="3B93CA39" w14:textId="77777777" w:rsidR="00F8731E" w:rsidRPr="007230C1" w:rsidRDefault="00552DF1" w:rsidP="005256FB">
            <w:pPr>
              <w:pStyle w:val="Heading1"/>
              <w:spacing w:line="240" w:lineRule="auto"/>
              <w:rPr>
                <w:b w:val="0"/>
              </w:rPr>
            </w:pPr>
            <w:r w:rsidRPr="007230C1">
              <w:rPr>
                <w:b w:val="0"/>
              </w:rPr>
              <w:t>Skills</w:t>
            </w:r>
          </w:p>
        </w:tc>
        <w:tc>
          <w:tcPr>
            <w:tcW w:w="8910" w:type="dxa"/>
            <w:tcMar>
              <w:top w:w="144" w:type="dxa"/>
            </w:tcMar>
          </w:tcPr>
          <w:p w14:paraId="2FC1B34A" w14:textId="63F8913E" w:rsidR="00552DF1" w:rsidRPr="00783632" w:rsidRDefault="00552DF1" w:rsidP="005256F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 w:val="17"/>
                <w:szCs w:val="17"/>
              </w:rPr>
            </w:pPr>
            <w:r w:rsidRPr="00783632">
              <w:rPr>
                <w:rFonts w:cs="Times New Roman"/>
                <w:b/>
                <w:sz w:val="17"/>
                <w:szCs w:val="17"/>
              </w:rPr>
              <w:t xml:space="preserve">Languages: </w:t>
            </w:r>
            <w:r w:rsidR="00AF3B75" w:rsidRPr="00783632">
              <w:rPr>
                <w:rFonts w:cs="Times New Roman"/>
                <w:sz w:val="17"/>
                <w:szCs w:val="17"/>
              </w:rPr>
              <w:t xml:space="preserve">C++, Java, Python, C#, </w:t>
            </w:r>
            <w:r w:rsidR="00A921D3" w:rsidRPr="00783632">
              <w:rPr>
                <w:rFonts w:cs="Times New Roman"/>
                <w:sz w:val="17"/>
                <w:szCs w:val="17"/>
              </w:rPr>
              <w:t>JavaScript, HTML, CSS, Appian BPM</w:t>
            </w:r>
            <w:r w:rsidR="009D65F4" w:rsidRPr="00783632">
              <w:rPr>
                <w:rFonts w:cs="Times New Roman"/>
                <w:sz w:val="17"/>
                <w:szCs w:val="17"/>
              </w:rPr>
              <w:t>,</w:t>
            </w:r>
            <w:r w:rsidR="00A921D3" w:rsidRPr="00783632">
              <w:rPr>
                <w:rFonts w:cs="Times New Roman"/>
                <w:sz w:val="17"/>
                <w:szCs w:val="17"/>
              </w:rPr>
              <w:t xml:space="preserve"> </w:t>
            </w:r>
            <w:r w:rsidR="00AF3B75" w:rsidRPr="00783632">
              <w:rPr>
                <w:rFonts w:cs="Times New Roman"/>
                <w:sz w:val="17"/>
                <w:szCs w:val="17"/>
              </w:rPr>
              <w:t>SQL</w:t>
            </w:r>
            <w:r w:rsidR="00D748BB" w:rsidRPr="00783632">
              <w:rPr>
                <w:rFonts w:cs="Times New Roman"/>
                <w:sz w:val="17"/>
                <w:szCs w:val="17"/>
              </w:rPr>
              <w:t xml:space="preserve"> Server</w:t>
            </w:r>
            <w:r w:rsidR="00AF3B75" w:rsidRPr="00783632">
              <w:rPr>
                <w:rFonts w:cs="Times New Roman"/>
                <w:sz w:val="17"/>
                <w:szCs w:val="17"/>
              </w:rPr>
              <w:t>, PostgreSQL</w:t>
            </w:r>
            <w:r w:rsidR="00111C78" w:rsidRPr="00783632">
              <w:rPr>
                <w:rFonts w:cs="Times New Roman"/>
                <w:sz w:val="17"/>
                <w:szCs w:val="17"/>
              </w:rPr>
              <w:t>, MySQL</w:t>
            </w:r>
          </w:p>
          <w:p w14:paraId="733939AB" w14:textId="77777777" w:rsidR="00F8731E" w:rsidRPr="00783632" w:rsidRDefault="00552DF1" w:rsidP="005256F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 w:val="17"/>
                <w:szCs w:val="17"/>
              </w:rPr>
            </w:pPr>
            <w:r w:rsidRPr="00783632">
              <w:rPr>
                <w:rFonts w:cs="Times New Roman"/>
                <w:b/>
                <w:sz w:val="17"/>
                <w:szCs w:val="17"/>
              </w:rPr>
              <w:t xml:space="preserve">IDE: </w:t>
            </w:r>
            <w:r w:rsidRPr="00783632">
              <w:rPr>
                <w:rFonts w:cs="Times New Roman"/>
                <w:sz w:val="17"/>
                <w:szCs w:val="17"/>
              </w:rPr>
              <w:t>Eclipse, Visual Studio, Android Studio</w:t>
            </w:r>
            <w:r w:rsidRPr="00783632">
              <w:rPr>
                <w:rFonts w:cs="Times New Roman"/>
                <w:b/>
                <w:sz w:val="17"/>
                <w:szCs w:val="17"/>
              </w:rPr>
              <w:t xml:space="preserve">, </w:t>
            </w:r>
            <w:r w:rsidRPr="00783632">
              <w:rPr>
                <w:rFonts w:cs="Times New Roman"/>
                <w:sz w:val="17"/>
                <w:szCs w:val="17"/>
              </w:rPr>
              <w:t>SQL Server Management Studio</w:t>
            </w:r>
            <w:r w:rsidR="009D24D6" w:rsidRPr="00783632">
              <w:rPr>
                <w:rFonts w:cs="Times New Roman"/>
                <w:sz w:val="17"/>
                <w:szCs w:val="17"/>
              </w:rPr>
              <w:t xml:space="preserve">, </w:t>
            </w:r>
            <w:proofErr w:type="spellStart"/>
            <w:r w:rsidR="009D24D6" w:rsidRPr="00783632">
              <w:rPr>
                <w:rFonts w:cs="Times New Roman"/>
                <w:sz w:val="17"/>
                <w:szCs w:val="17"/>
              </w:rPr>
              <w:t>PyCharm</w:t>
            </w:r>
            <w:proofErr w:type="spellEnd"/>
          </w:p>
          <w:p w14:paraId="3507FBC5" w14:textId="13E469D5" w:rsidR="00A921D3" w:rsidRPr="00783632" w:rsidRDefault="00A921D3" w:rsidP="005256F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83632">
              <w:rPr>
                <w:rFonts w:cs="Times New Roman"/>
                <w:b/>
                <w:sz w:val="17"/>
                <w:szCs w:val="17"/>
              </w:rPr>
              <w:t>Certifications</w:t>
            </w:r>
            <w:r w:rsidRPr="00783632">
              <w:rPr>
                <w:rFonts w:cs="Times New Roman"/>
                <w:b/>
                <w:sz w:val="17"/>
                <w:szCs w:val="17"/>
              </w:rPr>
              <w:t xml:space="preserve">: </w:t>
            </w:r>
            <w:r w:rsidRPr="00783632">
              <w:rPr>
                <w:rFonts w:cs="Times New Roman"/>
                <w:sz w:val="17"/>
                <w:szCs w:val="17"/>
              </w:rPr>
              <w:t>Oracle Certified Associate, Java SE 8 Programmer</w:t>
            </w:r>
          </w:p>
        </w:tc>
      </w:tr>
      <w:tr w:rsidR="007230C1" w:rsidRPr="00783632" w14:paraId="30151E86" w14:textId="77777777" w:rsidTr="00111C78">
        <w:trPr>
          <w:trHeight w:val="3726"/>
        </w:trPr>
        <w:tc>
          <w:tcPr>
            <w:tcW w:w="1890" w:type="dxa"/>
          </w:tcPr>
          <w:p w14:paraId="0DDAF83A" w14:textId="77777777" w:rsidR="00F8731E" w:rsidRPr="007230C1" w:rsidRDefault="00552DF1" w:rsidP="005256FB">
            <w:pPr>
              <w:pStyle w:val="Heading1"/>
              <w:spacing w:line="240" w:lineRule="auto"/>
              <w:rPr>
                <w:b w:val="0"/>
              </w:rPr>
            </w:pPr>
            <w:r w:rsidRPr="007230C1">
              <w:rPr>
                <w:b w:val="0"/>
              </w:rPr>
              <w:t>Projects</w:t>
            </w:r>
          </w:p>
        </w:tc>
        <w:tc>
          <w:tcPr>
            <w:tcW w:w="8910" w:type="dxa"/>
            <w:tcMar>
              <w:top w:w="144" w:type="dxa"/>
            </w:tcMar>
          </w:tcPr>
          <w:p w14:paraId="322711A1" w14:textId="528C8879" w:rsidR="00C8500F" w:rsidRPr="00783632" w:rsidRDefault="00EE26A1" w:rsidP="00C8500F">
            <w:pPr>
              <w:tabs>
                <w:tab w:val="right" w:pos="9270"/>
              </w:tabs>
              <w:rPr>
                <w:sz w:val="17"/>
                <w:szCs w:val="17"/>
              </w:rPr>
            </w:pPr>
            <w:proofErr w:type="spellStart"/>
            <w:r w:rsidRPr="00783632">
              <w:rPr>
                <w:b/>
                <w:sz w:val="17"/>
                <w:szCs w:val="17"/>
              </w:rPr>
              <w:t>GrubPal</w:t>
            </w:r>
            <w:proofErr w:type="spellEnd"/>
            <w:r w:rsidR="00C8500F" w:rsidRPr="00783632">
              <w:rPr>
                <w:sz w:val="17"/>
                <w:szCs w:val="17"/>
              </w:rPr>
              <w:tab/>
            </w:r>
            <w:r w:rsidRPr="00783632">
              <w:rPr>
                <w:b/>
                <w:sz w:val="17"/>
                <w:szCs w:val="17"/>
              </w:rPr>
              <w:t>August 2018</w:t>
            </w:r>
            <w:r w:rsidR="00C8500F" w:rsidRPr="00783632">
              <w:rPr>
                <w:b/>
                <w:sz w:val="17"/>
                <w:szCs w:val="17"/>
              </w:rPr>
              <w:t xml:space="preserve">- </w:t>
            </w:r>
            <w:r w:rsidRPr="00783632">
              <w:rPr>
                <w:b/>
                <w:sz w:val="17"/>
                <w:szCs w:val="17"/>
              </w:rPr>
              <w:t>September</w:t>
            </w:r>
            <w:r w:rsidR="00C8500F" w:rsidRPr="00783632">
              <w:rPr>
                <w:b/>
                <w:sz w:val="17"/>
                <w:szCs w:val="17"/>
              </w:rPr>
              <w:t xml:space="preserve"> 201</w:t>
            </w:r>
            <w:r w:rsidR="00783632" w:rsidRPr="00783632">
              <w:rPr>
                <w:b/>
                <w:sz w:val="17"/>
                <w:szCs w:val="17"/>
              </w:rPr>
              <w:t>8</w:t>
            </w:r>
          </w:p>
          <w:p w14:paraId="2942C496" w14:textId="0A5DB37D" w:rsidR="00C8500F" w:rsidRPr="00783632" w:rsidRDefault="00EE26A1" w:rsidP="00C8500F">
            <w:pPr>
              <w:spacing w:line="240" w:lineRule="auto"/>
              <w:rPr>
                <w:sz w:val="17"/>
                <w:szCs w:val="17"/>
              </w:rPr>
            </w:pPr>
            <w:r w:rsidRPr="00783632">
              <w:rPr>
                <w:sz w:val="17"/>
                <w:szCs w:val="17"/>
              </w:rPr>
              <w:t xml:space="preserve">A web application that allows users to login and see who is available within their group for lunch for that given day. </w:t>
            </w:r>
            <w:r w:rsidR="00C8500F" w:rsidRPr="00783632">
              <w:rPr>
                <w:sz w:val="17"/>
                <w:szCs w:val="17"/>
              </w:rPr>
              <w:t xml:space="preserve">Technologies Used: </w:t>
            </w:r>
            <w:r w:rsidRPr="00783632">
              <w:rPr>
                <w:sz w:val="17"/>
                <w:szCs w:val="17"/>
              </w:rPr>
              <w:t xml:space="preserve">Firebase </w:t>
            </w:r>
            <w:proofErr w:type="spellStart"/>
            <w:r w:rsidRPr="00783632">
              <w:rPr>
                <w:sz w:val="17"/>
                <w:szCs w:val="17"/>
              </w:rPr>
              <w:t>Realtime</w:t>
            </w:r>
            <w:proofErr w:type="spellEnd"/>
            <w:r w:rsidRPr="00783632">
              <w:rPr>
                <w:sz w:val="17"/>
                <w:szCs w:val="17"/>
              </w:rPr>
              <w:t xml:space="preserve"> Database, JavaScript, HTML, CSS</w:t>
            </w:r>
          </w:p>
          <w:p w14:paraId="591DF414" w14:textId="54183CCA" w:rsidR="00E13D3C" w:rsidRPr="00783632" w:rsidRDefault="00294D72" w:rsidP="00294D72">
            <w:pPr>
              <w:tabs>
                <w:tab w:val="right" w:pos="9270"/>
              </w:tabs>
              <w:rPr>
                <w:sz w:val="17"/>
                <w:szCs w:val="17"/>
              </w:rPr>
            </w:pPr>
            <w:r w:rsidRPr="00783632">
              <w:rPr>
                <w:b/>
                <w:sz w:val="17"/>
                <w:szCs w:val="17"/>
              </w:rPr>
              <w:t>Profile Predictor- Capital One</w:t>
            </w:r>
            <w:r w:rsidR="00E13D3C" w:rsidRPr="00783632">
              <w:rPr>
                <w:sz w:val="17"/>
                <w:szCs w:val="17"/>
              </w:rPr>
              <w:tab/>
            </w:r>
            <w:r w:rsidRPr="00783632">
              <w:rPr>
                <w:b/>
                <w:sz w:val="17"/>
                <w:szCs w:val="17"/>
              </w:rPr>
              <w:t xml:space="preserve">September 2017- </w:t>
            </w:r>
            <w:r w:rsidR="00A921D3" w:rsidRPr="00783632">
              <w:rPr>
                <w:b/>
                <w:sz w:val="17"/>
                <w:szCs w:val="17"/>
              </w:rPr>
              <w:t>December 2017</w:t>
            </w:r>
          </w:p>
          <w:p w14:paraId="320E69A9" w14:textId="000D9262" w:rsidR="00552DF1" w:rsidRPr="00783632" w:rsidRDefault="00A04AC2" w:rsidP="00A04AC2">
            <w:pPr>
              <w:spacing w:line="240" w:lineRule="auto"/>
              <w:rPr>
                <w:sz w:val="17"/>
                <w:szCs w:val="17"/>
              </w:rPr>
            </w:pPr>
            <w:r w:rsidRPr="00783632">
              <w:rPr>
                <w:sz w:val="17"/>
                <w:szCs w:val="17"/>
              </w:rPr>
              <w:t>Senior Design project, predicts a Capital One employees access/prof</w:t>
            </w:r>
            <w:r w:rsidRPr="00783632">
              <w:rPr>
                <w:sz w:val="17"/>
                <w:szCs w:val="17"/>
              </w:rPr>
              <w:t>ile using Machine Learning a</w:t>
            </w:r>
            <w:r w:rsidRPr="00783632">
              <w:rPr>
                <w:sz w:val="17"/>
                <w:szCs w:val="17"/>
              </w:rPr>
              <w:t xml:space="preserve">ccompanied by a </w:t>
            </w:r>
            <w:r w:rsidRPr="00783632">
              <w:rPr>
                <w:sz w:val="17"/>
                <w:szCs w:val="17"/>
              </w:rPr>
              <w:t>query able</w:t>
            </w:r>
            <w:r w:rsidRPr="00783632">
              <w:rPr>
                <w:sz w:val="17"/>
                <w:szCs w:val="17"/>
              </w:rPr>
              <w:t xml:space="preserve"> GUI.</w:t>
            </w:r>
            <w:r w:rsidRPr="00783632">
              <w:rPr>
                <w:sz w:val="17"/>
                <w:szCs w:val="17"/>
              </w:rPr>
              <w:t xml:space="preserve"> </w:t>
            </w:r>
            <w:r w:rsidRPr="00783632">
              <w:rPr>
                <w:sz w:val="17"/>
                <w:szCs w:val="17"/>
              </w:rPr>
              <w:t xml:space="preserve">Team of five, I </w:t>
            </w:r>
            <w:r w:rsidRPr="00783632">
              <w:rPr>
                <w:sz w:val="17"/>
                <w:szCs w:val="17"/>
              </w:rPr>
              <w:t>primarily</w:t>
            </w:r>
            <w:r w:rsidRPr="00783632">
              <w:rPr>
                <w:sz w:val="17"/>
                <w:szCs w:val="17"/>
              </w:rPr>
              <w:t xml:space="preserve"> worked on data ETL, and ML algorithm</w:t>
            </w:r>
            <w:r w:rsidRPr="00783632">
              <w:rPr>
                <w:sz w:val="17"/>
                <w:szCs w:val="17"/>
              </w:rPr>
              <w:t xml:space="preserve">. </w:t>
            </w:r>
            <w:r w:rsidR="00D748BB" w:rsidRPr="00783632">
              <w:rPr>
                <w:sz w:val="17"/>
                <w:szCs w:val="17"/>
              </w:rPr>
              <w:t>Technologies Used: Apache Spark w</w:t>
            </w:r>
            <w:r w:rsidRPr="00783632">
              <w:rPr>
                <w:sz w:val="17"/>
                <w:szCs w:val="17"/>
              </w:rPr>
              <w:t xml:space="preserve">ith Scala, PostgreSQL, </w:t>
            </w:r>
            <w:proofErr w:type="spellStart"/>
            <w:r w:rsidRPr="00783632">
              <w:rPr>
                <w:sz w:val="17"/>
                <w:szCs w:val="17"/>
              </w:rPr>
              <w:t>AngularJS</w:t>
            </w:r>
            <w:proofErr w:type="spellEnd"/>
            <w:r w:rsidR="009D65F4" w:rsidRPr="00783632">
              <w:rPr>
                <w:sz w:val="17"/>
                <w:szCs w:val="17"/>
              </w:rPr>
              <w:t xml:space="preserve">, </w:t>
            </w:r>
            <w:proofErr w:type="spellStart"/>
            <w:r w:rsidR="009D65F4" w:rsidRPr="00783632">
              <w:rPr>
                <w:sz w:val="17"/>
                <w:szCs w:val="17"/>
              </w:rPr>
              <w:t>MongoDB</w:t>
            </w:r>
            <w:proofErr w:type="spellEnd"/>
          </w:p>
          <w:p w14:paraId="482ED69C" w14:textId="29C89085" w:rsidR="00294D72" w:rsidRPr="00783632" w:rsidRDefault="00294D72" w:rsidP="00294D72">
            <w:pPr>
              <w:tabs>
                <w:tab w:val="right" w:pos="9270"/>
              </w:tabs>
              <w:rPr>
                <w:sz w:val="17"/>
                <w:szCs w:val="17"/>
              </w:rPr>
            </w:pPr>
            <w:r w:rsidRPr="00783632">
              <w:rPr>
                <w:b/>
                <w:sz w:val="17"/>
                <w:szCs w:val="17"/>
              </w:rPr>
              <w:t>NEWS-Bot</w:t>
            </w:r>
            <w:r w:rsidRPr="00783632">
              <w:rPr>
                <w:sz w:val="17"/>
                <w:szCs w:val="17"/>
              </w:rPr>
              <w:tab/>
            </w:r>
            <w:r w:rsidRPr="00783632">
              <w:rPr>
                <w:b/>
                <w:sz w:val="17"/>
                <w:szCs w:val="17"/>
              </w:rPr>
              <w:t>September 2017- November 2017</w:t>
            </w:r>
          </w:p>
          <w:p w14:paraId="685E11A7" w14:textId="77777777" w:rsidR="000A37B6" w:rsidRPr="00783632" w:rsidRDefault="000A37B6" w:rsidP="005256FB">
            <w:pPr>
              <w:spacing w:line="240" w:lineRule="auto"/>
              <w:rPr>
                <w:sz w:val="17"/>
                <w:szCs w:val="17"/>
              </w:rPr>
            </w:pPr>
            <w:r w:rsidRPr="00783632">
              <w:rPr>
                <w:sz w:val="17"/>
                <w:szCs w:val="17"/>
              </w:rPr>
              <w:t>Chat-bot that provides real time news, and engages in conversation using NLP techniques.</w:t>
            </w:r>
          </w:p>
          <w:p w14:paraId="159F56C1" w14:textId="1811577E" w:rsidR="00D748BB" w:rsidRPr="00783632" w:rsidRDefault="00D748BB" w:rsidP="005256FB">
            <w:pPr>
              <w:spacing w:line="240" w:lineRule="auto"/>
              <w:rPr>
                <w:sz w:val="17"/>
                <w:szCs w:val="17"/>
              </w:rPr>
            </w:pPr>
            <w:r w:rsidRPr="00783632">
              <w:rPr>
                <w:sz w:val="17"/>
                <w:szCs w:val="17"/>
              </w:rPr>
              <w:t>Technologies Used: Python</w:t>
            </w:r>
          </w:p>
          <w:p w14:paraId="2FC475AA" w14:textId="5E353B33" w:rsidR="00294D72" w:rsidRPr="00783632" w:rsidRDefault="00294D72" w:rsidP="00294D72">
            <w:pPr>
              <w:tabs>
                <w:tab w:val="right" w:pos="9270"/>
              </w:tabs>
              <w:rPr>
                <w:sz w:val="17"/>
                <w:szCs w:val="17"/>
              </w:rPr>
            </w:pPr>
            <w:r w:rsidRPr="00783632">
              <w:rPr>
                <w:rFonts w:cs="Times New Roman"/>
                <w:b/>
                <w:sz w:val="17"/>
                <w:szCs w:val="17"/>
              </w:rPr>
              <w:t>The Number Guesser</w:t>
            </w:r>
            <w:r w:rsidRPr="00783632">
              <w:rPr>
                <w:sz w:val="17"/>
                <w:szCs w:val="17"/>
              </w:rPr>
              <w:tab/>
            </w:r>
            <w:r w:rsidRPr="00783632">
              <w:rPr>
                <w:b/>
                <w:sz w:val="17"/>
                <w:szCs w:val="17"/>
              </w:rPr>
              <w:t>May 2016- June 2016</w:t>
            </w:r>
          </w:p>
          <w:p w14:paraId="2AFE00BA" w14:textId="602FC629" w:rsidR="000A37B6" w:rsidRPr="00783632" w:rsidRDefault="000A37B6" w:rsidP="005256FB">
            <w:pPr>
              <w:spacing w:line="240" w:lineRule="auto"/>
              <w:rPr>
                <w:rStyle w:val="Hyperlink"/>
                <w:color w:val="000000" w:themeColor="text1"/>
                <w:sz w:val="17"/>
                <w:szCs w:val="17"/>
              </w:rPr>
            </w:pPr>
            <w:r w:rsidRPr="00783632">
              <w:rPr>
                <w:sz w:val="17"/>
                <w:szCs w:val="17"/>
              </w:rPr>
              <w:t xml:space="preserve">App developed for the android mobile platform guesses the number of the user, demonstrates </w:t>
            </w:r>
            <w:r w:rsidR="009D24D6" w:rsidRPr="00783632">
              <w:rPr>
                <w:sz w:val="17"/>
                <w:szCs w:val="17"/>
              </w:rPr>
              <w:t xml:space="preserve">basic binary search. Created </w:t>
            </w:r>
            <w:r w:rsidRPr="00783632">
              <w:rPr>
                <w:sz w:val="17"/>
                <w:szCs w:val="17"/>
              </w:rPr>
              <w:t xml:space="preserve">within Android Studio environment. </w:t>
            </w:r>
          </w:p>
          <w:p w14:paraId="15FC0469" w14:textId="0B78C991" w:rsidR="00D748BB" w:rsidRPr="00783632" w:rsidRDefault="00D748BB" w:rsidP="005256FB">
            <w:pPr>
              <w:spacing w:line="240" w:lineRule="auto"/>
              <w:rPr>
                <w:rStyle w:val="Hyperlink"/>
                <w:color w:val="000000" w:themeColor="text1"/>
                <w:sz w:val="17"/>
                <w:szCs w:val="17"/>
              </w:rPr>
            </w:pPr>
            <w:r w:rsidRPr="00783632">
              <w:rPr>
                <w:sz w:val="17"/>
                <w:szCs w:val="17"/>
              </w:rPr>
              <w:t>Technologies Used: Java in Android Studio</w:t>
            </w:r>
          </w:p>
          <w:p w14:paraId="4A0B56FE" w14:textId="6D4A6623" w:rsidR="000A37B6" w:rsidRPr="00783632" w:rsidRDefault="000A37B6" w:rsidP="005256FB">
            <w:pPr>
              <w:spacing w:line="240" w:lineRule="auto"/>
              <w:rPr>
                <w:sz w:val="17"/>
                <w:szCs w:val="17"/>
              </w:rPr>
            </w:pPr>
          </w:p>
        </w:tc>
      </w:tr>
      <w:tr w:rsidR="007230C1" w:rsidRPr="00783632" w14:paraId="772C6F4E" w14:textId="77777777" w:rsidTr="00111C78">
        <w:trPr>
          <w:trHeight w:val="1170"/>
        </w:trPr>
        <w:tc>
          <w:tcPr>
            <w:tcW w:w="1890" w:type="dxa"/>
          </w:tcPr>
          <w:p w14:paraId="3540C2C3" w14:textId="780C8D8F" w:rsidR="00FE7C37" w:rsidRPr="007230C1" w:rsidRDefault="00FE7C37" w:rsidP="005256FB">
            <w:pPr>
              <w:pStyle w:val="Heading1"/>
              <w:spacing w:line="240" w:lineRule="auto"/>
              <w:rPr>
                <w:b w:val="0"/>
              </w:rPr>
            </w:pPr>
            <w:r w:rsidRPr="007230C1">
              <w:rPr>
                <w:b w:val="0"/>
              </w:rPr>
              <w:t>Student &amp;</w:t>
            </w:r>
          </w:p>
          <w:p w14:paraId="107C82A4" w14:textId="77777777" w:rsidR="00F8731E" w:rsidRPr="007230C1" w:rsidRDefault="00FE7C37" w:rsidP="005256FB">
            <w:pPr>
              <w:pStyle w:val="Heading1"/>
              <w:spacing w:line="240" w:lineRule="auto"/>
            </w:pPr>
            <w:r w:rsidRPr="007230C1">
              <w:rPr>
                <w:b w:val="0"/>
              </w:rPr>
              <w:t>Community Involvement</w:t>
            </w:r>
          </w:p>
        </w:tc>
        <w:tc>
          <w:tcPr>
            <w:tcW w:w="8910" w:type="dxa"/>
            <w:tcMar>
              <w:top w:w="144" w:type="dxa"/>
            </w:tcMar>
          </w:tcPr>
          <w:p w14:paraId="3924F1C5" w14:textId="5697D9C4" w:rsidR="00294D72" w:rsidRPr="00783632" w:rsidRDefault="00294D72" w:rsidP="00294D72">
            <w:pPr>
              <w:tabs>
                <w:tab w:val="right" w:pos="9270"/>
              </w:tabs>
              <w:rPr>
                <w:sz w:val="17"/>
                <w:szCs w:val="17"/>
              </w:rPr>
            </w:pPr>
            <w:r w:rsidRPr="00783632">
              <w:rPr>
                <w:b/>
                <w:sz w:val="17"/>
                <w:szCs w:val="17"/>
              </w:rPr>
              <w:t>Member, Association for Computing Machinery at UTD</w:t>
            </w:r>
            <w:r w:rsidRPr="00783632">
              <w:rPr>
                <w:sz w:val="17"/>
                <w:szCs w:val="17"/>
              </w:rPr>
              <w:tab/>
            </w:r>
            <w:r w:rsidRPr="00783632">
              <w:rPr>
                <w:b/>
                <w:sz w:val="17"/>
                <w:szCs w:val="17"/>
              </w:rPr>
              <w:t>September 2016-</w:t>
            </w:r>
            <w:r w:rsidR="006F3F82">
              <w:rPr>
                <w:b/>
                <w:sz w:val="17"/>
                <w:szCs w:val="17"/>
              </w:rPr>
              <w:t>May 2018</w:t>
            </w:r>
          </w:p>
          <w:p w14:paraId="595BD40D" w14:textId="413D6025" w:rsidR="00294D72" w:rsidRPr="00783632" w:rsidRDefault="00294D72" w:rsidP="00294D72">
            <w:pPr>
              <w:tabs>
                <w:tab w:val="right" w:pos="9270"/>
              </w:tabs>
              <w:rPr>
                <w:sz w:val="17"/>
                <w:szCs w:val="17"/>
              </w:rPr>
            </w:pPr>
            <w:r w:rsidRPr="00783632">
              <w:rPr>
                <w:b/>
                <w:sz w:val="17"/>
                <w:szCs w:val="17"/>
              </w:rPr>
              <w:t>Member, Muslim Student Association</w:t>
            </w:r>
            <w:r w:rsidRPr="00783632">
              <w:rPr>
                <w:sz w:val="17"/>
                <w:szCs w:val="17"/>
              </w:rPr>
              <w:tab/>
            </w:r>
            <w:r w:rsidRPr="00783632">
              <w:rPr>
                <w:b/>
                <w:sz w:val="17"/>
                <w:szCs w:val="17"/>
              </w:rPr>
              <w:t>August 2014-</w:t>
            </w:r>
            <w:r w:rsidR="006F3F82">
              <w:rPr>
                <w:b/>
                <w:sz w:val="17"/>
                <w:szCs w:val="17"/>
              </w:rPr>
              <w:t>May 2018</w:t>
            </w:r>
            <w:bookmarkStart w:id="0" w:name="_GoBack"/>
            <w:bookmarkEnd w:id="0"/>
          </w:p>
          <w:p w14:paraId="32E2ED7C" w14:textId="5783C9EE" w:rsidR="00294D72" w:rsidRPr="00783632" w:rsidRDefault="00294D72" w:rsidP="00294D72">
            <w:pPr>
              <w:tabs>
                <w:tab w:val="right" w:pos="9270"/>
              </w:tabs>
              <w:rPr>
                <w:sz w:val="17"/>
                <w:szCs w:val="17"/>
              </w:rPr>
            </w:pPr>
            <w:r w:rsidRPr="00783632">
              <w:rPr>
                <w:rFonts w:cs="Times New Roman"/>
                <w:b/>
                <w:sz w:val="17"/>
                <w:szCs w:val="17"/>
              </w:rPr>
              <w:t>Volunteer, ICNA Food Pantry</w:t>
            </w:r>
            <w:r w:rsidRPr="00783632">
              <w:rPr>
                <w:sz w:val="17"/>
                <w:szCs w:val="17"/>
              </w:rPr>
              <w:tab/>
            </w:r>
            <w:r w:rsidRPr="00783632">
              <w:rPr>
                <w:rFonts w:cs="Times New Roman"/>
                <w:b/>
                <w:sz w:val="17"/>
                <w:szCs w:val="17"/>
              </w:rPr>
              <w:t>August 2013- Present</w:t>
            </w:r>
          </w:p>
          <w:p w14:paraId="57FBEFD4" w14:textId="72A9CEB9" w:rsidR="00F8731E" w:rsidRPr="00783632" w:rsidRDefault="00F8731E" w:rsidP="00294D72">
            <w:pPr>
              <w:spacing w:line="240" w:lineRule="auto"/>
              <w:rPr>
                <w:b/>
                <w:sz w:val="17"/>
                <w:szCs w:val="17"/>
              </w:rPr>
            </w:pPr>
          </w:p>
        </w:tc>
      </w:tr>
    </w:tbl>
    <w:p w14:paraId="222523D1" w14:textId="511AA0F1" w:rsidR="003D37C1" w:rsidRPr="007230C1" w:rsidRDefault="003D37C1" w:rsidP="00EE5AAD"/>
    <w:sectPr w:rsidR="003D37C1" w:rsidRPr="007230C1" w:rsidSect="000336AA">
      <w:footerReference w:type="default" r:id="rId9"/>
      <w:headerReference w:type="first" r:id="rId10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01AF78" w14:textId="77777777" w:rsidR="00203365" w:rsidRDefault="00203365">
      <w:pPr>
        <w:spacing w:after="0" w:line="240" w:lineRule="auto"/>
      </w:pPr>
      <w:r>
        <w:separator/>
      </w:r>
    </w:p>
  </w:endnote>
  <w:endnote w:type="continuationSeparator" w:id="0">
    <w:p w14:paraId="72D5CC16" w14:textId="77777777" w:rsidR="00203365" w:rsidRDefault="00203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2016"/>
      <w:gridCol w:w="8784"/>
    </w:tblGrid>
    <w:tr w:rsidR="00A86F61" w14:paraId="2222B9D5" w14:textId="77777777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19713101" w14:textId="77777777"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783632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2B613825862E8144966F8748EF74079E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2671B680" w14:textId="77777777" w:rsidR="00C92C71" w:rsidRPr="00C92C71" w:rsidRDefault="000336AA" w:rsidP="00C92C71">
              <w:pPr>
                <w:pStyle w:val="Footer"/>
              </w:pPr>
              <w:r>
                <w:t>Humza Moten</w:t>
              </w:r>
            </w:p>
          </w:sdtContent>
        </w:sdt>
        <w:p w14:paraId="73731CBF" w14:textId="77777777" w:rsidR="00A86F61" w:rsidRDefault="00203365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DCFE5CDB30F35A49802B3F858E53E8E5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0336AA">
                <w:t>hmoten.com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0336AA">
                <w:t>972-467-0339</w:t>
              </w:r>
            </w:sdtContent>
          </w:sdt>
          <w:r w:rsidR="006724A7">
            <w:t xml:space="preserve"> – </w:t>
          </w:r>
          <w:sdt>
            <w:sdtPr>
              <w:alias w:val="Email"/>
              <w:tag w:val=""/>
              <w:id w:val="1846358867"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0336AA">
                <w:t>humzamoten@hotmail.com</w:t>
              </w:r>
            </w:sdtContent>
          </w:sdt>
        </w:p>
      </w:tc>
    </w:tr>
  </w:tbl>
  <w:p w14:paraId="293FF054" w14:textId="77777777"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2DAA2A" w14:textId="77777777" w:rsidR="00203365" w:rsidRDefault="00203365">
      <w:pPr>
        <w:spacing w:after="0" w:line="240" w:lineRule="auto"/>
      </w:pPr>
      <w:r>
        <w:separator/>
      </w:r>
    </w:p>
  </w:footnote>
  <w:footnote w:type="continuationSeparator" w:id="0">
    <w:p w14:paraId="001AFF91" w14:textId="77777777" w:rsidR="00203365" w:rsidRDefault="00203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Enter your name:"/>
      <w:tag w:val="Enter your name:"/>
      <w:id w:val="461394294"/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15:appearance w15:val="hidden"/>
      <w:text w:multiLine="1"/>
    </w:sdtPr>
    <w:sdtEndPr/>
    <w:sdtContent>
      <w:p w14:paraId="6044C146" w14:textId="77777777" w:rsidR="009D24D6" w:rsidRPr="00C92C71" w:rsidRDefault="009D24D6" w:rsidP="002371C7">
        <w:pPr>
          <w:pStyle w:val="Title"/>
          <w:spacing w:line="240" w:lineRule="auto"/>
        </w:pPr>
        <w:r>
          <w:t>Humza Moten</w:t>
        </w:r>
      </w:p>
    </w:sdtContent>
  </w:sdt>
  <w:p w14:paraId="48B783EE" w14:textId="77777777" w:rsidR="009D24D6" w:rsidRDefault="00203365" w:rsidP="002371C7">
    <w:pPr>
      <w:pStyle w:val="Header"/>
    </w:pPr>
    <w:sdt>
      <w:sdtPr>
        <w:alias w:val="Enter street address, city, st zip code:"/>
        <w:tag w:val="Enter street address, city, st zip code:"/>
        <w:id w:val="481426167"/>
        <w:dataBinding w:prefixMappings="xmlns:ns0='http://schemas.microsoft.com/office/2006/coverPageProps' " w:xpath="/ns0:CoverPageProperties[1]/ns0:CompanyAddress[1]" w:storeItemID="{55AF091B-3C7A-41E3-B477-F2FDAA23CFDA}"/>
        <w15:appearance w15:val="hidden"/>
        <w:text w:multiLine="1"/>
      </w:sdtPr>
      <w:sdtEndPr/>
      <w:sdtContent>
        <w:r w:rsidR="009D24D6">
          <w:t>hmoten.com</w:t>
        </w:r>
      </w:sdtContent>
    </w:sdt>
    <w:r w:rsidR="009D24D6">
      <w:t xml:space="preserve"> –</w:t>
    </w:r>
    <w:r w:rsidR="009D24D6" w:rsidRPr="00A704CA">
      <w:t xml:space="preserve"> </w:t>
    </w:r>
    <w:sdt>
      <w:sdtPr>
        <w:alias w:val="Enter phone:"/>
        <w:tag w:val="Enter phone:"/>
        <w:id w:val="1127732928"/>
        <w:dataBinding w:prefixMappings="xmlns:ns0='http://schemas.microsoft.com/office/2006/coverPageProps' " w:xpath="/ns0:CoverPageProperties[1]/ns0:CompanyPhone[1]" w:storeItemID="{55AF091B-3C7A-41E3-B477-F2FDAA23CFDA}"/>
        <w15:appearance w15:val="hidden"/>
        <w:text w:multiLine="1"/>
      </w:sdtPr>
      <w:sdtEndPr/>
      <w:sdtContent>
        <w:r w:rsidR="009D24D6">
          <w:t>972-467-0339</w:t>
        </w:r>
      </w:sdtContent>
    </w:sdt>
    <w:r w:rsidR="009D24D6">
      <w:t xml:space="preserve"> –</w:t>
    </w:r>
    <w:r w:rsidR="009D24D6" w:rsidRPr="00A704CA">
      <w:t xml:space="preserve"> </w:t>
    </w:r>
    <w:sdt>
      <w:sdtPr>
        <w:alias w:val="Enter email:"/>
        <w:tag w:val="Enter email:"/>
        <w:id w:val="-347328397"/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r w:rsidR="009D24D6">
          <w:t>humzamoten@hotmail.com</w: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1">
    <w:nsid w:val="7F616FEC"/>
    <w:multiLevelType w:val="hybridMultilevel"/>
    <w:tmpl w:val="857C5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6AA"/>
    <w:rsid w:val="00014CE3"/>
    <w:rsid w:val="000336AA"/>
    <w:rsid w:val="000A37B6"/>
    <w:rsid w:val="000B32EC"/>
    <w:rsid w:val="000E000D"/>
    <w:rsid w:val="00111C78"/>
    <w:rsid w:val="001905AF"/>
    <w:rsid w:val="001C5D03"/>
    <w:rsid w:val="00203365"/>
    <w:rsid w:val="002056D6"/>
    <w:rsid w:val="002371C7"/>
    <w:rsid w:val="00294D72"/>
    <w:rsid w:val="002B0373"/>
    <w:rsid w:val="002C2CC6"/>
    <w:rsid w:val="002F798F"/>
    <w:rsid w:val="00331C78"/>
    <w:rsid w:val="003A7AA1"/>
    <w:rsid w:val="003B5424"/>
    <w:rsid w:val="003D37C1"/>
    <w:rsid w:val="004B37C5"/>
    <w:rsid w:val="005203B5"/>
    <w:rsid w:val="005256FB"/>
    <w:rsid w:val="00552DF1"/>
    <w:rsid w:val="005A6877"/>
    <w:rsid w:val="005D21FB"/>
    <w:rsid w:val="005F7B40"/>
    <w:rsid w:val="006724A7"/>
    <w:rsid w:val="00675AA5"/>
    <w:rsid w:val="006B2AB4"/>
    <w:rsid w:val="006F3F82"/>
    <w:rsid w:val="0071659D"/>
    <w:rsid w:val="007230C1"/>
    <w:rsid w:val="00752FB0"/>
    <w:rsid w:val="00783632"/>
    <w:rsid w:val="00784B25"/>
    <w:rsid w:val="007A75BE"/>
    <w:rsid w:val="007E3239"/>
    <w:rsid w:val="008333FC"/>
    <w:rsid w:val="00841341"/>
    <w:rsid w:val="008466F0"/>
    <w:rsid w:val="008569E5"/>
    <w:rsid w:val="008925B1"/>
    <w:rsid w:val="00963E0F"/>
    <w:rsid w:val="0096638F"/>
    <w:rsid w:val="009916BD"/>
    <w:rsid w:val="009B1B1B"/>
    <w:rsid w:val="009B20C1"/>
    <w:rsid w:val="009D24D6"/>
    <w:rsid w:val="009D65F4"/>
    <w:rsid w:val="009F6D0B"/>
    <w:rsid w:val="00A04AC2"/>
    <w:rsid w:val="00A449BF"/>
    <w:rsid w:val="00A7034D"/>
    <w:rsid w:val="00A704CA"/>
    <w:rsid w:val="00A86F61"/>
    <w:rsid w:val="00A921D3"/>
    <w:rsid w:val="00AB1E27"/>
    <w:rsid w:val="00AD0CCD"/>
    <w:rsid w:val="00AF3B75"/>
    <w:rsid w:val="00B67BCB"/>
    <w:rsid w:val="00BB1ED9"/>
    <w:rsid w:val="00BC2E24"/>
    <w:rsid w:val="00BD4F4E"/>
    <w:rsid w:val="00C16E81"/>
    <w:rsid w:val="00C8500F"/>
    <w:rsid w:val="00C92C71"/>
    <w:rsid w:val="00CA44C2"/>
    <w:rsid w:val="00D140F4"/>
    <w:rsid w:val="00D748BB"/>
    <w:rsid w:val="00DB0633"/>
    <w:rsid w:val="00DC00B3"/>
    <w:rsid w:val="00E13D3C"/>
    <w:rsid w:val="00E21D64"/>
    <w:rsid w:val="00E2375A"/>
    <w:rsid w:val="00E33851"/>
    <w:rsid w:val="00E33EDC"/>
    <w:rsid w:val="00E8503F"/>
    <w:rsid w:val="00EB0A7E"/>
    <w:rsid w:val="00EE26A1"/>
    <w:rsid w:val="00EE5AAD"/>
    <w:rsid w:val="00F3010C"/>
    <w:rsid w:val="00F31BF6"/>
    <w:rsid w:val="00F35137"/>
    <w:rsid w:val="00F6004F"/>
    <w:rsid w:val="00F61FA6"/>
    <w:rsid w:val="00F82B02"/>
    <w:rsid w:val="00F8731E"/>
    <w:rsid w:val="00FD43A7"/>
    <w:rsid w:val="00FD59B6"/>
    <w:rsid w:val="00FE5000"/>
    <w:rsid w:val="00FE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8C0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customStyle="1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umzamoten/Library/Containers/com.microsoft.Word/Data/Library/Caches/TM10002131/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D38C35E1BCDC74182106A3DDE2ED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E7C18-B66B-A94C-AC39-B872CC71D680}"/>
      </w:docPartPr>
      <w:docPartBody>
        <w:p w:rsidR="00480D57" w:rsidRDefault="00560040">
          <w:pPr>
            <w:pStyle w:val="1D38C35E1BCDC74182106A3DDE2ED60A"/>
          </w:pPr>
          <w:r w:rsidRPr="005F7B40">
            <w:t>Experience</w:t>
          </w:r>
        </w:p>
      </w:docPartBody>
    </w:docPart>
    <w:docPart>
      <w:docPartPr>
        <w:name w:val="2B613825862E8144966F8748EF740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09B85-F982-EC4D-B425-550D7599C64C}"/>
      </w:docPartPr>
      <w:docPartBody>
        <w:p w:rsidR="00480D57" w:rsidRDefault="00560040">
          <w:pPr>
            <w:pStyle w:val="2B613825862E8144966F8748EF74079E"/>
          </w:pPr>
          <w:r w:rsidRPr="00C92C71">
            <w:t>Your Name</w:t>
          </w:r>
        </w:p>
      </w:docPartBody>
    </w:docPart>
    <w:docPart>
      <w:docPartPr>
        <w:name w:val="A40B8D625A9E18438E056132DDDD5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19F3C-5D02-2B4B-86EF-619E4C4510F3}"/>
      </w:docPartPr>
      <w:docPartBody>
        <w:p w:rsidR="00480D57" w:rsidRDefault="00545825" w:rsidP="00545825">
          <w:pPr>
            <w:pStyle w:val="A40B8D625A9E18438E056132DDDD551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825"/>
    <w:rsid w:val="00030F76"/>
    <w:rsid w:val="0045149C"/>
    <w:rsid w:val="004563DA"/>
    <w:rsid w:val="00480D57"/>
    <w:rsid w:val="00545825"/>
    <w:rsid w:val="00560040"/>
    <w:rsid w:val="00813D35"/>
    <w:rsid w:val="00886A8B"/>
    <w:rsid w:val="00C34F97"/>
    <w:rsid w:val="00E6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B79BF796E1644A8C7C7D0E89354454">
    <w:name w:val="0EB79BF796E1644A8C7C7D0E89354454"/>
  </w:style>
  <w:style w:type="paragraph" w:customStyle="1" w:styleId="40F1A081B54D8E4FBB38A3BFC5FAB623">
    <w:name w:val="40F1A081B54D8E4FBB38A3BFC5FAB623"/>
  </w:style>
  <w:style w:type="paragraph" w:customStyle="1" w:styleId="1E8105999454D543AB60224698B1E816">
    <w:name w:val="1E8105999454D543AB60224698B1E816"/>
  </w:style>
  <w:style w:type="paragraph" w:customStyle="1" w:styleId="D794BF23428F9C4BB73DE20ACF68367F">
    <w:name w:val="D794BF23428F9C4BB73DE20ACF68367F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sz w:val="22"/>
      <w:szCs w:val="22"/>
      <w:lang w:eastAsia="ja-JP"/>
    </w:rPr>
  </w:style>
  <w:style w:type="paragraph" w:customStyle="1" w:styleId="1718C9B79133F148A777BEFEAFB09660">
    <w:name w:val="1718C9B79133F148A777BEFEAFB09660"/>
  </w:style>
  <w:style w:type="paragraph" w:customStyle="1" w:styleId="13F6ABCC67539747BEA3603ECE36E269">
    <w:name w:val="13F6ABCC67539747BEA3603ECE36E269"/>
  </w:style>
  <w:style w:type="paragraph" w:customStyle="1" w:styleId="1D38C35E1BCDC74182106A3DDE2ED60A">
    <w:name w:val="1D38C35E1BCDC74182106A3DDE2ED60A"/>
  </w:style>
  <w:style w:type="paragraph" w:customStyle="1" w:styleId="566C2A34781DBF48A96177C3001D54FB">
    <w:name w:val="566C2A34781DBF48A96177C3001D54FB"/>
  </w:style>
  <w:style w:type="paragraph" w:customStyle="1" w:styleId="627E29F1C421464D9AE96B6DA227E7DC">
    <w:name w:val="627E29F1C421464D9AE96B6DA227E7DC"/>
  </w:style>
  <w:style w:type="paragraph" w:customStyle="1" w:styleId="476C397B0F3AFA4EB2DBAC739728C2C1">
    <w:name w:val="476C397B0F3AFA4EB2DBAC739728C2C1"/>
  </w:style>
  <w:style w:type="paragraph" w:customStyle="1" w:styleId="9C181FF4C505BC44A5813307F271F454">
    <w:name w:val="9C181FF4C505BC44A5813307F271F454"/>
  </w:style>
  <w:style w:type="paragraph" w:customStyle="1" w:styleId="5192E9D183218C4DBD62A500FB94F35D">
    <w:name w:val="5192E9D183218C4DBD62A500FB94F35D"/>
  </w:style>
  <w:style w:type="paragraph" w:customStyle="1" w:styleId="EDF1588B2A7E9245841E8231B3A29B82">
    <w:name w:val="EDF1588B2A7E9245841E8231B3A29B82"/>
  </w:style>
  <w:style w:type="paragraph" w:customStyle="1" w:styleId="E1FC5E38C8BA1A4CA05064ECBCAEB3A4">
    <w:name w:val="E1FC5E38C8BA1A4CA05064ECBCAEB3A4"/>
  </w:style>
  <w:style w:type="paragraph" w:customStyle="1" w:styleId="CEC80AFC7D527345859062FF5B22809F">
    <w:name w:val="CEC80AFC7D527345859062FF5B22809F"/>
  </w:style>
  <w:style w:type="paragraph" w:customStyle="1" w:styleId="3D98F4259AA93347B739895BB1A6B236">
    <w:name w:val="3D98F4259AA93347B739895BB1A6B236"/>
  </w:style>
  <w:style w:type="paragraph" w:customStyle="1" w:styleId="4B15759BBFCA9D4288C7F4FC8650AB48">
    <w:name w:val="4B15759BBFCA9D4288C7F4FC8650AB48"/>
  </w:style>
  <w:style w:type="paragraph" w:customStyle="1" w:styleId="651785F0E01A2C40B0F1AE23A2CA796A">
    <w:name w:val="651785F0E01A2C40B0F1AE23A2CA796A"/>
  </w:style>
  <w:style w:type="paragraph" w:customStyle="1" w:styleId="2431AB96D097A140B2DCC27D5BCFE73E">
    <w:name w:val="2431AB96D097A140B2DCC27D5BCFE73E"/>
  </w:style>
  <w:style w:type="paragraph" w:customStyle="1" w:styleId="CEC040179BEE1943B5AD3AFEBFD2D592">
    <w:name w:val="CEC040179BEE1943B5AD3AFEBFD2D592"/>
  </w:style>
  <w:style w:type="paragraph" w:customStyle="1" w:styleId="2EC47B11BECF5C49BF47E954EE911704">
    <w:name w:val="2EC47B11BECF5C49BF47E954EE911704"/>
  </w:style>
  <w:style w:type="paragraph" w:customStyle="1" w:styleId="993AEAC7FE056D46891A9BB477D9C0F0">
    <w:name w:val="993AEAC7FE056D46891A9BB477D9C0F0"/>
  </w:style>
  <w:style w:type="paragraph" w:customStyle="1" w:styleId="5F28339FA2BA6B4C8D2EF44DFE63018A">
    <w:name w:val="5F28339FA2BA6B4C8D2EF44DFE63018A"/>
  </w:style>
  <w:style w:type="paragraph" w:customStyle="1" w:styleId="0B0502470CAB7244B0E610C88FCCDDD6">
    <w:name w:val="0B0502470CAB7244B0E610C88FCCDDD6"/>
  </w:style>
  <w:style w:type="paragraph" w:customStyle="1" w:styleId="F2FE2E5E32D8864088EF20441983B9C8">
    <w:name w:val="F2FE2E5E32D8864088EF20441983B9C8"/>
  </w:style>
  <w:style w:type="paragraph" w:customStyle="1" w:styleId="446D8C0BD639044A8107BB6BB36E602C">
    <w:name w:val="446D8C0BD639044A8107BB6BB36E602C"/>
  </w:style>
  <w:style w:type="paragraph" w:customStyle="1" w:styleId="BAE4A1DBADAB1A43916381BBC1394D6C">
    <w:name w:val="BAE4A1DBADAB1A43916381BBC1394D6C"/>
  </w:style>
  <w:style w:type="paragraph" w:customStyle="1" w:styleId="EB57AA0B0EA5FB49B95C19A7628732B1">
    <w:name w:val="EB57AA0B0EA5FB49B95C19A7628732B1"/>
  </w:style>
  <w:style w:type="paragraph" w:customStyle="1" w:styleId="8A41FD27E5E2B14E805AA0110F1B7309">
    <w:name w:val="8A41FD27E5E2B14E805AA0110F1B7309"/>
  </w:style>
  <w:style w:type="paragraph" w:customStyle="1" w:styleId="B2626F303CE534469DC51ECC96523EC0">
    <w:name w:val="B2626F303CE534469DC51ECC96523EC0"/>
  </w:style>
  <w:style w:type="paragraph" w:customStyle="1" w:styleId="01944B3A821A7A42A145ADDBF34332DB">
    <w:name w:val="01944B3A821A7A42A145ADDBF34332DB"/>
  </w:style>
  <w:style w:type="paragraph" w:customStyle="1" w:styleId="8FD0169339E3194D8A3F26734C61C462">
    <w:name w:val="8FD0169339E3194D8A3F26734C61C462"/>
  </w:style>
  <w:style w:type="paragraph" w:customStyle="1" w:styleId="F4B5BDADF4CEDA46A306660F4721D82A">
    <w:name w:val="F4B5BDADF4CEDA46A306660F4721D82A"/>
  </w:style>
  <w:style w:type="paragraph" w:customStyle="1" w:styleId="2B613825862E8144966F8748EF74079E">
    <w:name w:val="2B613825862E8144966F8748EF74079E"/>
  </w:style>
  <w:style w:type="paragraph" w:customStyle="1" w:styleId="DCFE5CDB30F35A49802B3F858E53E8E5">
    <w:name w:val="DCFE5CDB30F35A49802B3F858E53E8E5"/>
  </w:style>
  <w:style w:type="paragraph" w:customStyle="1" w:styleId="AFA4233B6390C144B76D306724114FE7">
    <w:name w:val="AFA4233B6390C144B76D306724114FE7"/>
  </w:style>
  <w:style w:type="paragraph" w:customStyle="1" w:styleId="76BA0C6D6F20FF43B71524638841DF53">
    <w:name w:val="76BA0C6D6F20FF43B71524638841DF53"/>
  </w:style>
  <w:style w:type="paragraph" w:customStyle="1" w:styleId="2578F241D4C4A04EB6E515ED8CE54DC4">
    <w:name w:val="2578F241D4C4A04EB6E515ED8CE54DC4"/>
    <w:rsid w:val="00545825"/>
  </w:style>
  <w:style w:type="paragraph" w:customStyle="1" w:styleId="E2EA2589AC013549AA5F2DF73871F34E">
    <w:name w:val="E2EA2589AC013549AA5F2DF73871F34E"/>
    <w:rsid w:val="00545825"/>
  </w:style>
  <w:style w:type="paragraph" w:customStyle="1" w:styleId="97964B1E58D12B4C913DA79CC15A8B8B">
    <w:name w:val="97964B1E58D12B4C913DA79CC15A8B8B"/>
    <w:rsid w:val="00545825"/>
  </w:style>
  <w:style w:type="paragraph" w:customStyle="1" w:styleId="77A0C4219AC45D4CA93C270D81BFF329">
    <w:name w:val="77A0C4219AC45D4CA93C270D81BFF329"/>
    <w:rsid w:val="00545825"/>
  </w:style>
  <w:style w:type="paragraph" w:customStyle="1" w:styleId="35255D4C15151643B2F06CF44AEE0AF6">
    <w:name w:val="35255D4C15151643B2F06CF44AEE0AF6"/>
    <w:rsid w:val="00545825"/>
  </w:style>
  <w:style w:type="paragraph" w:customStyle="1" w:styleId="B13F6439ADCC69429143AFF82EB4AFC2">
    <w:name w:val="B13F6439ADCC69429143AFF82EB4AFC2"/>
    <w:rsid w:val="00545825"/>
  </w:style>
  <w:style w:type="paragraph" w:customStyle="1" w:styleId="D9DE554A6BADE145AE0565CB3CE82C9A">
    <w:name w:val="D9DE554A6BADE145AE0565CB3CE82C9A"/>
    <w:rsid w:val="00545825"/>
  </w:style>
  <w:style w:type="paragraph" w:customStyle="1" w:styleId="49809BD410608F42A4E7C43B9FE19731">
    <w:name w:val="49809BD410608F42A4E7C43B9FE19731"/>
    <w:rsid w:val="00545825"/>
  </w:style>
  <w:style w:type="paragraph" w:customStyle="1" w:styleId="9BF2D1B8306C3A42BD2D9C91E558D78D">
    <w:name w:val="9BF2D1B8306C3A42BD2D9C91E558D78D"/>
    <w:rsid w:val="00545825"/>
  </w:style>
  <w:style w:type="paragraph" w:customStyle="1" w:styleId="C79B6AC8EB766844B21C2A76947AD6FC">
    <w:name w:val="C79B6AC8EB766844B21C2A76947AD6FC"/>
    <w:rsid w:val="00545825"/>
  </w:style>
  <w:style w:type="paragraph" w:customStyle="1" w:styleId="151912194BEBE74B8B3E3058CCADA432">
    <w:name w:val="151912194BEBE74B8B3E3058CCADA432"/>
    <w:rsid w:val="00545825"/>
  </w:style>
  <w:style w:type="paragraph" w:customStyle="1" w:styleId="56F3073F042B94438BADB12A188C6C7E">
    <w:name w:val="56F3073F042B94438BADB12A188C6C7E"/>
    <w:rsid w:val="00545825"/>
  </w:style>
  <w:style w:type="paragraph" w:customStyle="1" w:styleId="AA468201A9B3DA4FA2B8568F97209B2F">
    <w:name w:val="AA468201A9B3DA4FA2B8568F97209B2F"/>
    <w:rsid w:val="00545825"/>
  </w:style>
  <w:style w:type="paragraph" w:customStyle="1" w:styleId="3BFD9B0F998DB14791DF9ADE1C6E9C77">
    <w:name w:val="3BFD9B0F998DB14791DF9ADE1C6E9C77"/>
    <w:rsid w:val="00545825"/>
  </w:style>
  <w:style w:type="paragraph" w:customStyle="1" w:styleId="0174760C8A65274082ABEE575DC82327">
    <w:name w:val="0174760C8A65274082ABEE575DC82327"/>
    <w:rsid w:val="00545825"/>
  </w:style>
  <w:style w:type="paragraph" w:customStyle="1" w:styleId="45C2D9AC83B7154F89F61FB920F3FFE9">
    <w:name w:val="45C2D9AC83B7154F89F61FB920F3FFE9"/>
    <w:rsid w:val="00545825"/>
  </w:style>
  <w:style w:type="paragraph" w:customStyle="1" w:styleId="4BA5AB369863AB4E911F9CBA7507E646">
    <w:name w:val="4BA5AB369863AB4E911F9CBA7507E646"/>
    <w:rsid w:val="00545825"/>
  </w:style>
  <w:style w:type="paragraph" w:customStyle="1" w:styleId="B89E80B56DE51E469F37F97A6F2AC42F">
    <w:name w:val="B89E80B56DE51E469F37F97A6F2AC42F"/>
    <w:rsid w:val="00545825"/>
  </w:style>
  <w:style w:type="paragraph" w:customStyle="1" w:styleId="D5AFB811C1DC764B8DB39619C9FC3534">
    <w:name w:val="D5AFB811C1DC764B8DB39619C9FC3534"/>
    <w:rsid w:val="00545825"/>
  </w:style>
  <w:style w:type="paragraph" w:customStyle="1" w:styleId="CED74F364FF75347B086F56CE35C6DC7">
    <w:name w:val="CED74F364FF75347B086F56CE35C6DC7"/>
    <w:rsid w:val="00545825"/>
  </w:style>
  <w:style w:type="paragraph" w:customStyle="1" w:styleId="812C46C7057C1242A6F3CC6278D01064">
    <w:name w:val="812C46C7057C1242A6F3CC6278D01064"/>
    <w:rsid w:val="00545825"/>
  </w:style>
  <w:style w:type="paragraph" w:customStyle="1" w:styleId="10C17E6C004DD7429DE3FC8C9EE5136E">
    <w:name w:val="10C17E6C004DD7429DE3FC8C9EE5136E"/>
    <w:rsid w:val="00545825"/>
  </w:style>
  <w:style w:type="paragraph" w:customStyle="1" w:styleId="28FA0D06728D7E43B81791EE2DDE7178">
    <w:name w:val="28FA0D06728D7E43B81791EE2DDE7178"/>
    <w:rsid w:val="00545825"/>
  </w:style>
  <w:style w:type="paragraph" w:customStyle="1" w:styleId="68754A3C853B5A41A86DF1F3CFF60381">
    <w:name w:val="68754A3C853B5A41A86DF1F3CFF60381"/>
    <w:rsid w:val="00545825"/>
  </w:style>
  <w:style w:type="paragraph" w:customStyle="1" w:styleId="8D8730FB09D7594090D358A0037E7340">
    <w:name w:val="8D8730FB09D7594090D358A0037E7340"/>
    <w:rsid w:val="00545825"/>
  </w:style>
  <w:style w:type="paragraph" w:customStyle="1" w:styleId="B157076703316840849EB42E6E2B8892">
    <w:name w:val="B157076703316840849EB42E6E2B8892"/>
    <w:rsid w:val="00545825"/>
  </w:style>
  <w:style w:type="paragraph" w:customStyle="1" w:styleId="C835513A77C29E49869B0239DD05743A">
    <w:name w:val="C835513A77C29E49869B0239DD05743A"/>
    <w:rsid w:val="00545825"/>
  </w:style>
  <w:style w:type="paragraph" w:customStyle="1" w:styleId="A40B8D625A9E18438E056132DDDD551D">
    <w:name w:val="A40B8D625A9E18438E056132DDDD551D"/>
    <w:rsid w:val="00545825"/>
  </w:style>
  <w:style w:type="paragraph" w:customStyle="1" w:styleId="0A08E757906CA34987B829C946A16F64">
    <w:name w:val="0A08E757906CA34987B829C946A16F64"/>
    <w:rsid w:val="00545825"/>
  </w:style>
  <w:style w:type="paragraph" w:customStyle="1" w:styleId="B93B58705F7434468344D438161CCE2A">
    <w:name w:val="B93B58705F7434468344D438161CCE2A"/>
    <w:rsid w:val="00545825"/>
  </w:style>
  <w:style w:type="paragraph" w:customStyle="1" w:styleId="47A354F5986B794BB1D0D428345BEC95">
    <w:name w:val="47A354F5986B794BB1D0D428345BEC95"/>
    <w:rsid w:val="00545825"/>
  </w:style>
  <w:style w:type="paragraph" w:customStyle="1" w:styleId="4608B09738087745801611EDF58DE605">
    <w:name w:val="4608B09738087745801611EDF58DE605"/>
    <w:rsid w:val="00545825"/>
  </w:style>
  <w:style w:type="paragraph" w:customStyle="1" w:styleId="A3097E28DD24F44584A8528740E3E361">
    <w:name w:val="A3097E28DD24F44584A8528740E3E361"/>
    <w:rsid w:val="00545825"/>
  </w:style>
  <w:style w:type="paragraph" w:customStyle="1" w:styleId="A58164B5CB79B449A5550D830C66E0E7">
    <w:name w:val="A58164B5CB79B449A5550D830C66E0E7"/>
    <w:rsid w:val="00545825"/>
  </w:style>
  <w:style w:type="paragraph" w:customStyle="1" w:styleId="C67E00DB9022874C8DD8EB5AC79A7C0F">
    <w:name w:val="C67E00DB9022874C8DD8EB5AC79A7C0F"/>
    <w:rsid w:val="00545825"/>
  </w:style>
  <w:style w:type="paragraph" w:customStyle="1" w:styleId="62B4DB927CD9E145B204C69D119DCCEC">
    <w:name w:val="62B4DB927CD9E145B204C69D119DCCEC"/>
    <w:rsid w:val="00545825"/>
  </w:style>
  <w:style w:type="paragraph" w:customStyle="1" w:styleId="BEBC1E306E61BA42B8980BEA06D66119">
    <w:name w:val="BEBC1E306E61BA42B8980BEA06D66119"/>
    <w:rsid w:val="00545825"/>
  </w:style>
  <w:style w:type="paragraph" w:customStyle="1" w:styleId="D9969D9DFCFF904F89B56FDCC7A888D0">
    <w:name w:val="D9969D9DFCFF904F89B56FDCC7A888D0"/>
    <w:rsid w:val="00545825"/>
  </w:style>
  <w:style w:type="paragraph" w:customStyle="1" w:styleId="936E1ED2D1D82A42983D9F014A77074B">
    <w:name w:val="936E1ED2D1D82A42983D9F014A77074B"/>
    <w:rsid w:val="00545825"/>
  </w:style>
  <w:style w:type="paragraph" w:customStyle="1" w:styleId="20F5FEFBEE0A7B48B9F4BE747616B2F2">
    <w:name w:val="20F5FEFBEE0A7B48B9F4BE747616B2F2"/>
    <w:rsid w:val="00545825"/>
  </w:style>
  <w:style w:type="paragraph" w:customStyle="1" w:styleId="13C56BE9E17A4A459C6895C013D310FE">
    <w:name w:val="13C56BE9E17A4A459C6895C013D310FE"/>
    <w:rsid w:val="00545825"/>
  </w:style>
  <w:style w:type="paragraph" w:customStyle="1" w:styleId="265F9FFE845F8D4895708E75FEC03430">
    <w:name w:val="265F9FFE845F8D4895708E75FEC03430"/>
    <w:rsid w:val="00545825"/>
  </w:style>
  <w:style w:type="paragraph" w:customStyle="1" w:styleId="5A4146CCE14EC24E940F75D80115194C">
    <w:name w:val="5A4146CCE14EC24E940F75D80115194C"/>
    <w:rsid w:val="00545825"/>
  </w:style>
  <w:style w:type="paragraph" w:customStyle="1" w:styleId="0E60C9E6594413449D83D913ED876B0C">
    <w:name w:val="0E60C9E6594413449D83D913ED876B0C"/>
    <w:rsid w:val="00545825"/>
  </w:style>
  <w:style w:type="paragraph" w:customStyle="1" w:styleId="AC7EE643C79DC14AA60517DEAB8DCF6F">
    <w:name w:val="AC7EE643C79DC14AA60517DEAB8DCF6F"/>
    <w:rsid w:val="00545825"/>
  </w:style>
  <w:style w:type="paragraph" w:customStyle="1" w:styleId="86AA2EF1A0B40740A3930A82713B577F">
    <w:name w:val="86AA2EF1A0B40740A3930A82713B577F"/>
    <w:rsid w:val="00545825"/>
  </w:style>
  <w:style w:type="paragraph" w:customStyle="1" w:styleId="EAEAEEB94335EA468B64493A35E85C52">
    <w:name w:val="EAEAEEB94335EA468B64493A35E85C52"/>
    <w:rsid w:val="00545825"/>
  </w:style>
  <w:style w:type="paragraph" w:customStyle="1" w:styleId="59A6E0505C8CFC4D8F117F700188182A">
    <w:name w:val="59A6E0505C8CFC4D8F117F700188182A"/>
    <w:rsid w:val="00545825"/>
  </w:style>
  <w:style w:type="paragraph" w:customStyle="1" w:styleId="494AB218E2F92A42A6CAE3AAFF400BCD">
    <w:name w:val="494AB218E2F92A42A6CAE3AAFF400BCD"/>
    <w:rsid w:val="00545825"/>
  </w:style>
  <w:style w:type="paragraph" w:customStyle="1" w:styleId="14FEE5EE9A765047BC4BB6CFB7566178">
    <w:name w:val="14FEE5EE9A765047BC4BB6CFB7566178"/>
    <w:rsid w:val="00545825"/>
  </w:style>
  <w:style w:type="paragraph" w:customStyle="1" w:styleId="4F08639BA5DA4B4EAB2EB82FB86AC179">
    <w:name w:val="4F08639BA5DA4B4EAB2EB82FB86AC179"/>
    <w:rsid w:val="00545825"/>
  </w:style>
  <w:style w:type="paragraph" w:customStyle="1" w:styleId="A576A9F80733424C948215C319B693C7">
    <w:name w:val="A576A9F80733424C948215C319B693C7"/>
    <w:rsid w:val="00545825"/>
  </w:style>
  <w:style w:type="paragraph" w:customStyle="1" w:styleId="18DAD2CF6A7B7644B23D7FDE3551EE18">
    <w:name w:val="18DAD2CF6A7B7644B23D7FDE3551EE18"/>
    <w:rsid w:val="00545825"/>
  </w:style>
  <w:style w:type="paragraph" w:customStyle="1" w:styleId="E700DD15A215094F95127B330E7D805E">
    <w:name w:val="E700DD15A215094F95127B330E7D805E"/>
    <w:rsid w:val="00545825"/>
  </w:style>
  <w:style w:type="paragraph" w:customStyle="1" w:styleId="86AC1ABEC54DC546992DB9CEFE3AF33E">
    <w:name w:val="86AC1ABEC54DC546992DB9CEFE3AF33E"/>
    <w:rsid w:val="00545825"/>
  </w:style>
  <w:style w:type="paragraph" w:customStyle="1" w:styleId="2F945567D296BA4294E104629AA3CC48">
    <w:name w:val="2F945567D296BA4294E104629AA3CC48"/>
    <w:rsid w:val="00545825"/>
  </w:style>
  <w:style w:type="paragraph" w:customStyle="1" w:styleId="B71242F182AFBB4D838B81C0675FB81E">
    <w:name w:val="B71242F182AFBB4D838B81C0675FB81E"/>
    <w:rsid w:val="00545825"/>
  </w:style>
  <w:style w:type="paragraph" w:customStyle="1" w:styleId="DAE339AC89EDC84E834D182ADA1D6C6A">
    <w:name w:val="DAE339AC89EDC84E834D182ADA1D6C6A"/>
    <w:rsid w:val="00545825"/>
  </w:style>
  <w:style w:type="paragraph" w:customStyle="1" w:styleId="EA6E86A8D4862A44971EFCD629F21CB3">
    <w:name w:val="EA6E86A8D4862A44971EFCD629F21CB3"/>
    <w:rsid w:val="00545825"/>
  </w:style>
  <w:style w:type="paragraph" w:customStyle="1" w:styleId="8EBA3BFB99C16E41A0107362710E23CD">
    <w:name w:val="8EBA3BFB99C16E41A0107362710E23CD"/>
    <w:rsid w:val="00545825"/>
  </w:style>
  <w:style w:type="paragraph" w:customStyle="1" w:styleId="0C9EAC64523CBF4E89218E4A1446CB9F">
    <w:name w:val="0C9EAC64523CBF4E89218E4A1446CB9F"/>
    <w:rsid w:val="00545825"/>
  </w:style>
  <w:style w:type="paragraph" w:customStyle="1" w:styleId="60B87985C35E8141AF2EDCA9063CEC14">
    <w:name w:val="60B87985C35E8141AF2EDCA9063CEC14"/>
    <w:rsid w:val="00545825"/>
  </w:style>
  <w:style w:type="paragraph" w:customStyle="1" w:styleId="BB29BCF961BD0945976126BF4F3A5D4C">
    <w:name w:val="BB29BCF961BD0945976126BF4F3A5D4C"/>
    <w:rsid w:val="00545825"/>
  </w:style>
  <w:style w:type="paragraph" w:customStyle="1" w:styleId="4744874B0D44AB49A3D61D02CD5B5FAE">
    <w:name w:val="4744874B0D44AB49A3D61D02CD5B5FAE"/>
    <w:rsid w:val="00545825"/>
  </w:style>
  <w:style w:type="paragraph" w:customStyle="1" w:styleId="BCBA9AD70DFB2744AB322EDDA0F97C55">
    <w:name w:val="BCBA9AD70DFB2744AB322EDDA0F97C55"/>
    <w:rsid w:val="00545825"/>
  </w:style>
  <w:style w:type="paragraph" w:customStyle="1" w:styleId="EDC699D714655542B0716638E037CE3C">
    <w:name w:val="EDC699D714655542B0716638E037CE3C"/>
    <w:rsid w:val="00545825"/>
  </w:style>
  <w:style w:type="paragraph" w:customStyle="1" w:styleId="E1A30E6E4A6909459966643B36BAA2BD">
    <w:name w:val="E1A30E6E4A6909459966643B36BAA2BD"/>
    <w:rsid w:val="00545825"/>
  </w:style>
  <w:style w:type="paragraph" w:customStyle="1" w:styleId="B35AE2E9435E6849A901774C450C59BC">
    <w:name w:val="B35AE2E9435E6849A901774C450C59BC"/>
    <w:rsid w:val="00545825"/>
  </w:style>
  <w:style w:type="paragraph" w:customStyle="1" w:styleId="67339B943BC5C94292CE0B14D445DFA8">
    <w:name w:val="67339B943BC5C94292CE0B14D445DFA8"/>
    <w:rsid w:val="00545825"/>
  </w:style>
  <w:style w:type="paragraph" w:customStyle="1" w:styleId="F11DE105970F2E47B46019DA3869E7DA">
    <w:name w:val="F11DE105970F2E47B46019DA3869E7DA"/>
    <w:rsid w:val="00545825"/>
  </w:style>
  <w:style w:type="paragraph" w:customStyle="1" w:styleId="52FFED1C4B44F643BF726AA62F4731BD">
    <w:name w:val="52FFED1C4B44F643BF726AA62F4731BD"/>
    <w:rsid w:val="00545825"/>
  </w:style>
  <w:style w:type="paragraph" w:customStyle="1" w:styleId="F233DAA24541144E8E2598C90323101C">
    <w:name w:val="F233DAA24541144E8E2598C90323101C"/>
    <w:rsid w:val="00545825"/>
  </w:style>
  <w:style w:type="paragraph" w:customStyle="1" w:styleId="1131540156CBF744BDB8380CF0541E37">
    <w:name w:val="1131540156CBF744BDB8380CF0541E37"/>
    <w:rsid w:val="00545825"/>
  </w:style>
  <w:style w:type="paragraph" w:customStyle="1" w:styleId="58DF3CDFFC39ED4898DF0FE20D100D2B">
    <w:name w:val="58DF3CDFFC39ED4898DF0FE20D100D2B"/>
    <w:rsid w:val="00545825"/>
  </w:style>
  <w:style w:type="paragraph" w:customStyle="1" w:styleId="4735DD10FBF59A459246D60805105D97">
    <w:name w:val="4735DD10FBF59A459246D60805105D97"/>
    <w:rsid w:val="00545825"/>
  </w:style>
  <w:style w:type="paragraph" w:customStyle="1" w:styleId="886E885F15E22842840DB9AC7763A5C7">
    <w:name w:val="886E885F15E22842840DB9AC7763A5C7"/>
    <w:rsid w:val="00545825"/>
  </w:style>
  <w:style w:type="paragraph" w:customStyle="1" w:styleId="B8906002AB346742A0B187AA177B6029">
    <w:name w:val="B8906002AB346742A0B187AA177B6029"/>
    <w:rsid w:val="00545825"/>
  </w:style>
  <w:style w:type="paragraph" w:customStyle="1" w:styleId="55143001B5EFE24094777C26730BA537">
    <w:name w:val="55143001B5EFE24094777C26730BA537"/>
    <w:rsid w:val="00545825"/>
  </w:style>
  <w:style w:type="paragraph" w:customStyle="1" w:styleId="9E5FE7B74A4BC546A2A8105AEEFC80CA">
    <w:name w:val="9E5FE7B74A4BC546A2A8105AEEFC80CA"/>
    <w:rsid w:val="00545825"/>
  </w:style>
  <w:style w:type="paragraph" w:customStyle="1" w:styleId="C13CFA29B740474AA556BFCB207D6379">
    <w:name w:val="C13CFA29B740474AA556BFCB207D6379"/>
    <w:rsid w:val="00545825"/>
  </w:style>
  <w:style w:type="paragraph" w:customStyle="1" w:styleId="6D983BE9C78D2D43ACE451A988E7E0EC">
    <w:name w:val="6D983BE9C78D2D43ACE451A988E7E0EC"/>
    <w:rsid w:val="00545825"/>
  </w:style>
  <w:style w:type="paragraph" w:customStyle="1" w:styleId="0153D2B22CA79F48A66C6D9ED0486D20">
    <w:name w:val="0153D2B22CA79F48A66C6D9ED0486D20"/>
    <w:rsid w:val="00545825"/>
  </w:style>
  <w:style w:type="paragraph" w:customStyle="1" w:styleId="DE39F9B95E8F3542A26A5DA458A03C36">
    <w:name w:val="DE39F9B95E8F3542A26A5DA458A03C36"/>
    <w:rsid w:val="005458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hmoten.com</CompanyAddress>
  <CompanyPhone>972-467-0339</CompanyPhone>
  <CompanyFax>humzamoten@hotmail.com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ACAB50-C65B-C14F-84A0-0483FE0D4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design).dotx</Template>
  <TotalTime>0</TotalTime>
  <Pages>1</Pages>
  <Words>392</Words>
  <Characters>2240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Humza Moten</dc:creator>
  <cp:keywords/>
  <dc:description>Humza Moten</dc:description>
  <cp:lastModifiedBy>Humza Moten</cp:lastModifiedBy>
  <cp:revision>2</cp:revision>
  <cp:lastPrinted>2018-01-09T03:26:00Z</cp:lastPrinted>
  <dcterms:created xsi:type="dcterms:W3CDTF">2018-10-04T02:39:00Z</dcterms:created>
  <dcterms:modified xsi:type="dcterms:W3CDTF">2018-10-04T02:39:00Z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